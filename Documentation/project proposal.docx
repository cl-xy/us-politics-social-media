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343BF" w14:textId="2694D7EA" w:rsidR="0007392C" w:rsidRPr="00586A35" w:rsidRDefault="008113CD" w:rsidP="007A502C">
      <w:pPr>
        <w:pStyle w:val="Titledocument"/>
        <w:rPr>
          <w14:ligatures w14:val="standard"/>
        </w:rPr>
      </w:pPr>
      <w:r>
        <w:rPr>
          <w14:ligatures w14:val="standard"/>
        </w:rPr>
        <w:t xml:space="preserve">US Politics by </w:t>
      </w:r>
      <w:proofErr w:type="gramStart"/>
      <w:r>
        <w:rPr>
          <w14:ligatures w14:val="standard"/>
        </w:rPr>
        <w:t>Social Media</w:t>
      </w:r>
      <w:proofErr w:type="gramEnd"/>
    </w:p>
    <w:p w14:paraId="794AD654" w14:textId="14265F45" w:rsidR="0007392C" w:rsidRPr="00586A35" w:rsidRDefault="008113CD" w:rsidP="007A502C">
      <w:pPr>
        <w:pStyle w:val="Subtitle"/>
        <w:rPr>
          <w14:ligatures w14:val="standard"/>
        </w:rPr>
      </w:pPr>
      <w:r>
        <w:rPr>
          <w:bCs/>
          <w14:ligatures w14:val="standard"/>
        </w:rPr>
        <w:t>Project Proposal</w:t>
      </w:r>
    </w:p>
    <w:p w14:paraId="470D583D" w14:textId="77777777" w:rsidR="00586A35" w:rsidRPr="00586A35" w:rsidRDefault="00586A35" w:rsidP="00F3231F">
      <w:pPr>
        <w:pStyle w:val="Authors"/>
        <w:rPr>
          <w:rStyle w:val="FirstName"/>
          <w14:ligatures w14:val="standard"/>
        </w:rPr>
        <w:sectPr w:rsidR="00586A35" w:rsidRPr="00586A35" w:rsidSect="00586A35">
          <w:headerReference w:type="even"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65FF0296" w14:textId="67143643" w:rsidR="00586A35" w:rsidRPr="00586A35" w:rsidRDefault="008113CD" w:rsidP="00586A35">
      <w:pPr>
        <w:pStyle w:val="Authors"/>
        <w:jc w:val="center"/>
        <w:rPr>
          <w14:ligatures w14:val="standard"/>
        </w:rPr>
      </w:pPr>
      <w:r>
        <w:rPr>
          <w:rStyle w:val="FirstName"/>
          <w14:ligatures w14:val="standard"/>
        </w:rPr>
        <w:t>Rachel Ng Min Yee</w:t>
      </w:r>
      <w:r w:rsidR="00586A35" w:rsidRPr="00586A35">
        <w:rPr>
          <w:rStyle w:val="OrgName"/>
          <w:color w:val="auto"/>
          <w:sz w:val="20"/>
          <w14:ligatures w14:val="standard"/>
        </w:rPr>
        <w:br/>
        <w:t xml:space="preserve"> </w:t>
      </w:r>
      <w:r>
        <w:rPr>
          <w:rStyle w:val="OrgName"/>
          <w:color w:val="auto"/>
          <w:sz w:val="20"/>
          <w14:ligatures w14:val="standard"/>
        </w:rPr>
        <w:t>University of Colorado, Boulder</w:t>
      </w:r>
      <w:r w:rsidR="00586A35" w:rsidRPr="00586A35">
        <w:rPr>
          <w:sz w:val="20"/>
          <w14:ligatures w14:val="standard"/>
        </w:rPr>
        <w:br/>
        <w:t xml:space="preserve"> </w:t>
      </w:r>
      <w:r w:rsidRPr="008113CD">
        <w:rPr>
          <w:rStyle w:val="Email"/>
          <w:color w:val="auto"/>
          <w:sz w:val="20"/>
          <w14:ligatures w14:val="standard"/>
        </w:rPr>
        <w:t>Rachel.Ng@colorado.edu</w:t>
      </w:r>
    </w:p>
    <w:p w14:paraId="031319F3" w14:textId="286C763A" w:rsidR="00586A35" w:rsidRPr="00586A35" w:rsidRDefault="008113CD" w:rsidP="00586A35">
      <w:pPr>
        <w:pStyle w:val="Authors"/>
        <w:jc w:val="center"/>
        <w:rPr>
          <w14:ligatures w14:val="standard"/>
        </w:rPr>
      </w:pPr>
      <w:r>
        <w:rPr>
          <w:rStyle w:val="FirstName"/>
          <w14:ligatures w14:val="standard"/>
        </w:rPr>
        <w:t>Xinyi Lu</w:t>
      </w:r>
      <w:r w:rsidR="00586A35" w:rsidRPr="00586A35">
        <w:rPr>
          <w14:ligatures w14:val="standard"/>
        </w:rPr>
        <w:br/>
      </w:r>
      <w:r>
        <w:rPr>
          <w:rStyle w:val="OrgName"/>
          <w:color w:val="auto"/>
          <w:sz w:val="20"/>
          <w14:ligatures w14:val="standard"/>
        </w:rPr>
        <w:t>University of Colorado, Boulder</w:t>
      </w:r>
      <w:r w:rsidR="00586A35" w:rsidRPr="00586A35">
        <w:rPr>
          <w:rStyle w:val="OrgName"/>
          <w:color w:val="auto"/>
          <w:sz w:val="20"/>
          <w14:ligatures w14:val="standard"/>
        </w:rPr>
        <w:br/>
      </w:r>
      <w:r w:rsidRPr="008113CD">
        <w:rPr>
          <w:sz w:val="20"/>
          <w:szCs w:val="18"/>
          <w14:ligatures w14:val="standard"/>
        </w:rPr>
        <w:t>xilu2783@colorado.edu</w:t>
      </w:r>
    </w:p>
    <w:p w14:paraId="0ED73082" w14:textId="1A5CA67D" w:rsidR="00F3231F" w:rsidRPr="00586A35" w:rsidRDefault="008113CD" w:rsidP="00586A35">
      <w:pPr>
        <w:pStyle w:val="Authors"/>
        <w:jc w:val="center"/>
        <w:rPr>
          <w14:ligatures w14:val="standard"/>
        </w:rPr>
      </w:pPr>
      <w:proofErr w:type="spellStart"/>
      <w:r w:rsidRPr="008113CD">
        <w:rPr>
          <w14:ligatures w14:val="standard"/>
        </w:rPr>
        <w:t>Anuragini</w:t>
      </w:r>
      <w:proofErr w:type="spellEnd"/>
      <w:r w:rsidRPr="008113CD">
        <w:rPr>
          <w14:ligatures w14:val="standard"/>
        </w:rPr>
        <w:t xml:space="preserve"> Sinha</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University of Colorado, Boulder</w:t>
      </w:r>
      <w:r w:rsidR="00586A35" w:rsidRPr="00586A35">
        <w:rPr>
          <w:rStyle w:val="OrgName"/>
          <w:color w:val="auto"/>
          <w:sz w:val="20"/>
          <w14:ligatures w14:val="standard"/>
        </w:rPr>
        <w:br/>
      </w:r>
      <w:r w:rsidRPr="008113CD">
        <w:rPr>
          <w:sz w:val="20"/>
          <w:szCs w:val="18"/>
          <w14:ligatures w14:val="standard"/>
        </w:rPr>
        <w:t>ansi3987@colorado.edu</w:t>
      </w:r>
    </w:p>
    <w:p w14:paraId="706CABAA"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40291B2" w14:textId="77777777" w:rsidR="00694749" w:rsidRPr="00586A35" w:rsidRDefault="00694749" w:rsidP="00694749">
      <w:pPr>
        <w:pStyle w:val="AuthNotes"/>
        <w:rPr>
          <w:color w:val="auto"/>
          <w14:ligatures w14:val="standard"/>
        </w:rPr>
      </w:pPr>
    </w:p>
    <w:p w14:paraId="419C13BC"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937B965" w14:textId="1F74C2ED" w:rsidR="0054377A" w:rsidRPr="0054377A" w:rsidRDefault="0054377A" w:rsidP="0054377A">
      <w:pPr>
        <w:pStyle w:val="Head1"/>
        <w:spacing w:before="380"/>
        <w:rPr>
          <w14:ligatures w14:val="standard"/>
        </w:rPr>
      </w:pPr>
      <w:r w:rsidRPr="00586A35">
        <w:rPr>
          <w:rStyle w:val="Label"/>
          <w14:ligatures w14:val="standard"/>
        </w:rPr>
        <w:t>1</w:t>
      </w:r>
      <w:r w:rsidRPr="00586A35">
        <w:rPr>
          <w14:ligatures w14:val="standard"/>
        </w:rPr>
        <w:t> </w:t>
      </w:r>
      <w:r w:rsidRPr="00586A35">
        <w:rPr>
          <w14:ligatures w14:val="standard"/>
        </w:rPr>
        <w:t>I</w:t>
      </w:r>
      <w:r>
        <w:rPr>
          <w14:ligatures w14:val="standard"/>
        </w:rPr>
        <w:t>ntroduction</w:t>
      </w:r>
    </w:p>
    <w:p w14:paraId="504CB91F" w14:textId="7C41F3ED" w:rsidR="00363A8D" w:rsidRDefault="00363A8D" w:rsidP="007A502C">
      <w:pPr>
        <w:pStyle w:val="Abstract"/>
        <w:rPr>
          <w:rFonts w:eastAsia="Verdana"/>
          <w14:ligatures w14:val="standard"/>
        </w:rPr>
      </w:pPr>
      <w:r w:rsidRPr="00363A8D">
        <w:rPr>
          <w:rFonts w:eastAsia="Verdana"/>
          <w14:ligatures w14:val="standard"/>
        </w:rPr>
        <w:t>Social media platforms are widely used by citizens during the US election period to express their opinions. This project examines the sentiments of Twitter users towards the different political parties and how Tweets can affect the outcome of the US presidential elections. With the use of natural language processing techniques such as keyword extraction, text classification, topic modeling and opinion analysis, we aim to extract key information from social media data and study the political behavior of Twitter users. This will be helpful for election candidates to assess their odds of success based on previous case studies and to help them tailor their campaigns based on the sentiments on the ground.</w:t>
      </w:r>
    </w:p>
    <w:p w14:paraId="4C20D340" w14:textId="41074A82" w:rsidR="0054377A" w:rsidRPr="0054377A" w:rsidRDefault="0054377A" w:rsidP="0054377A">
      <w:pPr>
        <w:pStyle w:val="Head1"/>
        <w:spacing w:before="380"/>
        <w:rPr>
          <w14:ligatures w14:val="standard"/>
        </w:rPr>
      </w:pPr>
      <w:r>
        <w:rPr>
          <w:rStyle w:val="Label"/>
          <w14:ligatures w14:val="standard"/>
        </w:rPr>
        <w:t>2</w:t>
      </w:r>
      <w:r w:rsidRPr="00586A35">
        <w:rPr>
          <w14:ligatures w14:val="standard"/>
        </w:rPr>
        <w:t> </w:t>
      </w:r>
      <w:r>
        <w:rPr>
          <w14:ligatures w14:val="standard"/>
        </w:rPr>
        <w:t>Related Work</w:t>
      </w:r>
    </w:p>
    <w:p w14:paraId="61E71CE5" w14:textId="629AFCAD" w:rsidR="00363A8D" w:rsidRPr="00363A8D" w:rsidRDefault="00363A8D" w:rsidP="00363A8D">
      <w:pPr>
        <w:pStyle w:val="Abstract"/>
        <w:rPr>
          <w:rFonts w:eastAsia="Verdana"/>
          <w14:ligatures w14:val="standard"/>
        </w:rPr>
      </w:pPr>
      <w:r w:rsidRPr="00363A8D">
        <w:rPr>
          <w:rFonts w:eastAsia="Verdana"/>
          <w14:ligatures w14:val="standard"/>
        </w:rPr>
        <w:t>Multiple projects have explored the sentiments of tweets related to the US election. Ali et al. proved that removed tweets posted after the 2020 US Election Day sided with Joe Biden while those before Election Day were more favorable about Donald Trump. This was done by performing sentiment analysis on tweets that were subsequently removed from Twitter and comparing their results to accessible tweets and accounts across time</w:t>
      </w:r>
      <w:r w:rsidR="00D05D1F">
        <w:rPr>
          <w:rFonts w:eastAsia="Verdana"/>
          <w14:ligatures w14:val="standard"/>
        </w:rPr>
        <w:t xml:space="preserve"> [1]</w:t>
      </w:r>
      <w:r w:rsidRPr="00363A8D">
        <w:rPr>
          <w:rFonts w:eastAsia="Verdana"/>
          <w14:ligatures w14:val="standard"/>
        </w:rPr>
        <w:t xml:space="preserve">. In another research project, Caetano et al. discovered that political homophily level rises when there are close connections and similar speeches. This was accomplished by analyzing the tweets of users during the 2016 US elections and classifying sentiments into six groups: Trump supporter, Hillary supporter, whatever, positive, </w:t>
      </w:r>
      <w:proofErr w:type="gramStart"/>
      <w:r w:rsidRPr="00363A8D">
        <w:rPr>
          <w:rFonts w:eastAsia="Verdana"/>
          <w14:ligatures w14:val="standard"/>
        </w:rPr>
        <w:t>neutral</w:t>
      </w:r>
      <w:proofErr w:type="gramEnd"/>
      <w:r w:rsidRPr="00363A8D">
        <w:rPr>
          <w:rFonts w:eastAsia="Verdana"/>
          <w14:ligatures w14:val="standard"/>
        </w:rPr>
        <w:t xml:space="preserve"> and negative</w:t>
      </w:r>
      <w:r w:rsidR="00D05D1F">
        <w:rPr>
          <w:rFonts w:eastAsia="Verdana"/>
          <w14:ligatures w14:val="standard"/>
        </w:rPr>
        <w:t xml:space="preserve"> [2]</w:t>
      </w:r>
      <w:r w:rsidRPr="00363A8D">
        <w:rPr>
          <w:rFonts w:eastAsia="Verdana"/>
          <w14:ligatures w14:val="standard"/>
        </w:rPr>
        <w:t xml:space="preserve">. </w:t>
      </w:r>
    </w:p>
    <w:p w14:paraId="62AD0649" w14:textId="5B6B9334" w:rsidR="00363A8D" w:rsidRPr="00363A8D" w:rsidRDefault="00363A8D" w:rsidP="00363A8D">
      <w:pPr>
        <w:pStyle w:val="Abstract"/>
        <w:rPr>
          <w:rFonts w:eastAsia="Verdana"/>
          <w14:ligatures w14:val="standard"/>
        </w:rPr>
      </w:pPr>
      <w:r w:rsidRPr="00363A8D">
        <w:rPr>
          <w:rFonts w:eastAsia="Verdana"/>
          <w14:ligatures w14:val="standard"/>
        </w:rPr>
        <w:t xml:space="preserve">Finally, Ansari et al. found out the dominance of support for a single party on Twitter for the 2019 General Elections of India by using the Long </w:t>
      </w:r>
      <w:proofErr w:type="gramStart"/>
      <w:r w:rsidRPr="00363A8D">
        <w:rPr>
          <w:rFonts w:eastAsia="Verdana"/>
          <w14:ligatures w14:val="standard"/>
        </w:rPr>
        <w:t>Short Term</w:t>
      </w:r>
      <w:proofErr w:type="gramEnd"/>
      <w:r w:rsidRPr="00363A8D">
        <w:rPr>
          <w:rFonts w:eastAsia="Verdana"/>
          <w14:ligatures w14:val="standard"/>
        </w:rPr>
        <w:t xml:space="preserve"> Memory (LSTM) classification model to predict the sentiments and results of the elections. Ansari et al. also compares the results from the LSTM model with other machine learning models</w:t>
      </w:r>
      <w:r w:rsidR="00D05D1F">
        <w:rPr>
          <w:rFonts w:eastAsia="Verdana"/>
          <w14:ligatures w14:val="standard"/>
        </w:rPr>
        <w:t xml:space="preserve"> [3]</w:t>
      </w:r>
      <w:r w:rsidRPr="00363A8D">
        <w:rPr>
          <w:rFonts w:eastAsia="Verdana"/>
          <w14:ligatures w14:val="standard"/>
        </w:rPr>
        <w:t xml:space="preserve">. </w:t>
      </w:r>
    </w:p>
    <w:p w14:paraId="7E879AE0" w14:textId="2E52D874" w:rsidR="00363A8D" w:rsidRDefault="00363A8D" w:rsidP="00363A8D">
      <w:pPr>
        <w:pStyle w:val="Abstract"/>
        <w:rPr>
          <w:rFonts w:eastAsia="Verdana"/>
          <w14:ligatures w14:val="standard"/>
        </w:rPr>
      </w:pPr>
      <w:r w:rsidRPr="00363A8D">
        <w:rPr>
          <w:rFonts w:eastAsia="Verdana"/>
          <w14:ligatures w14:val="standard"/>
        </w:rPr>
        <w:t>Our approach is different from past projects as we aim to perform opinion analysis using natural language processing techniques to answer key questions. Some questions we can possibly answer are: which groups of people have these opinions? How do opinions change over time? Subsequently, with insights from the data, we can find out the possible factors that led to Trump’s large voter share despite the controversies surrounding him in the 2020 US Presidential Election.</w:t>
      </w:r>
    </w:p>
    <w:p w14:paraId="3B46AE96" w14:textId="2F37AF33" w:rsidR="00363A8D" w:rsidRPr="0054377A" w:rsidRDefault="0054377A" w:rsidP="0054377A">
      <w:pPr>
        <w:pStyle w:val="Head1"/>
        <w:spacing w:before="380"/>
        <w:rPr>
          <w14:ligatures w14:val="standard"/>
        </w:rPr>
      </w:pPr>
      <w:r>
        <w:rPr>
          <w:rStyle w:val="Label"/>
          <w14:ligatures w14:val="standard"/>
        </w:rPr>
        <w:t>3</w:t>
      </w:r>
      <w:r w:rsidRPr="00586A35">
        <w:rPr>
          <w14:ligatures w14:val="standard"/>
        </w:rPr>
        <w:t> </w:t>
      </w:r>
      <w:r>
        <w:rPr>
          <w14:ligatures w14:val="standard"/>
        </w:rPr>
        <w:t>Proposed Work</w:t>
      </w:r>
    </w:p>
    <w:p w14:paraId="199CFB55" w14:textId="5A3DA186" w:rsidR="00D05D1F" w:rsidRPr="00586A35" w:rsidRDefault="00D05D1F" w:rsidP="00D05D1F">
      <w:pPr>
        <w:pStyle w:val="Head2"/>
        <w:rPr>
          <w14:ligatures w14:val="standard"/>
        </w:rPr>
      </w:pPr>
      <w:r>
        <w:rPr>
          <w:rStyle w:val="Label"/>
          <w14:ligatures w14:val="standard"/>
        </w:rPr>
        <w:t>3</w:t>
      </w:r>
      <w:r w:rsidRPr="00586A35">
        <w:rPr>
          <w:rStyle w:val="Label"/>
          <w14:ligatures w14:val="standard"/>
        </w:rPr>
        <w:t>.1</w:t>
      </w:r>
      <w:r w:rsidRPr="00586A35">
        <w:rPr>
          <w14:ligatures w14:val="standard"/>
        </w:rPr>
        <w:t> </w:t>
      </w:r>
      <w:r>
        <w:rPr>
          <w14:ligatures w14:val="standard"/>
        </w:rPr>
        <w:t>Dataset</w:t>
      </w:r>
    </w:p>
    <w:p w14:paraId="258149D9" w14:textId="79C06D0B" w:rsidR="00363A8D" w:rsidRPr="00363A8D" w:rsidRDefault="00363A8D" w:rsidP="00363A8D">
      <w:pPr>
        <w:pStyle w:val="Abstract"/>
        <w:rPr>
          <w:rFonts w:eastAsia="Verdana"/>
          <w14:ligatures w14:val="standard"/>
        </w:rPr>
      </w:pPr>
      <w:r w:rsidRPr="00363A8D">
        <w:rPr>
          <w:rFonts w:eastAsia="Verdana"/>
          <w14:ligatures w14:val="standard"/>
        </w:rPr>
        <w:t>The dataset</w:t>
      </w:r>
      <w:r w:rsidR="006A580E">
        <w:rPr>
          <w:rFonts w:eastAsia="Verdana"/>
          <w14:ligatures w14:val="standard"/>
        </w:rPr>
        <w:t xml:space="preserve"> </w:t>
      </w:r>
      <w:r w:rsidRPr="00363A8D">
        <w:rPr>
          <w:rFonts w:eastAsia="Verdana"/>
          <w14:ligatures w14:val="standard"/>
        </w:rPr>
        <w:t xml:space="preserve">we chose to work on is a </w:t>
      </w:r>
      <w:r w:rsidRPr="006A580E">
        <w:rPr>
          <w:rFonts w:eastAsia="Verdana"/>
          <w14:ligatures w14:val="standard"/>
        </w:rPr>
        <w:t>collection of tweets</w:t>
      </w:r>
      <w:r w:rsidRPr="00363A8D">
        <w:rPr>
          <w:rFonts w:eastAsia="Verdana"/>
          <w14:ligatures w14:val="standard"/>
        </w:rPr>
        <w:t xml:space="preserve"> containing #DonaldTrump, #Trump, #JoeBiden, #Biden hashtags from the 2020 US presidential election</w:t>
      </w:r>
      <w:r w:rsidR="006A580E">
        <w:rPr>
          <w:rFonts w:eastAsia="Verdana"/>
          <w14:ligatures w14:val="standard"/>
        </w:rPr>
        <w:t xml:space="preserve"> [4]</w:t>
      </w:r>
      <w:r w:rsidRPr="00363A8D">
        <w:rPr>
          <w:rFonts w:eastAsia="Verdana"/>
          <w14:ligatures w14:val="standard"/>
        </w:rPr>
        <w:t>. There are two subcollections in the dataset - one for the tweets related to Donald Trump and one for Joe Biden. With 970,919 and 776,886 rows respectively, there is a total of approximately 1.72 million rows of data in our dataset. Of all the tweets, 394,400 or roughly 20% of them were tweets from the US.</w:t>
      </w:r>
    </w:p>
    <w:p w14:paraId="754E38A8" w14:textId="6BFAC6D2" w:rsidR="00363A8D" w:rsidRDefault="00363A8D" w:rsidP="00363A8D">
      <w:pPr>
        <w:pStyle w:val="Abstract"/>
        <w:rPr>
          <w:rFonts w:eastAsia="Verdana"/>
          <w14:ligatures w14:val="standard"/>
        </w:rPr>
      </w:pPr>
      <w:r w:rsidRPr="00363A8D">
        <w:rPr>
          <w:rFonts w:eastAsia="Verdana"/>
          <w14:ligatures w14:val="standard"/>
        </w:rPr>
        <w:t xml:space="preserve">The data set has a total of 21 columns and a Data Dictionary describing the names and definitions of the columns of the dataset can be found in the appendix. The specific columns that we found interesting were columns </w:t>
      </w:r>
      <w:proofErr w:type="spellStart"/>
      <w:r w:rsidRPr="00363A8D">
        <w:rPr>
          <w:rFonts w:eastAsia="Verdana"/>
          <w14:ligatures w14:val="standard"/>
        </w:rPr>
        <w:t>created_at</w:t>
      </w:r>
      <w:proofErr w:type="spellEnd"/>
      <w:r w:rsidRPr="00363A8D">
        <w:rPr>
          <w:rFonts w:eastAsia="Verdana"/>
          <w14:ligatures w14:val="standard"/>
        </w:rPr>
        <w:t xml:space="preserve">, tweet, likes, </w:t>
      </w:r>
      <w:proofErr w:type="spellStart"/>
      <w:r w:rsidRPr="00363A8D">
        <w:rPr>
          <w:rFonts w:eastAsia="Verdana"/>
          <w14:ligatures w14:val="standard"/>
        </w:rPr>
        <w:t>reteweet_count</w:t>
      </w:r>
      <w:proofErr w:type="spellEnd"/>
      <w:r w:rsidRPr="00363A8D">
        <w:rPr>
          <w:rFonts w:eastAsia="Verdana"/>
          <w14:ligatures w14:val="standard"/>
        </w:rPr>
        <w:t xml:space="preserve">, </w:t>
      </w:r>
      <w:proofErr w:type="spellStart"/>
      <w:r w:rsidRPr="00363A8D">
        <w:rPr>
          <w:rFonts w:eastAsia="Verdana"/>
          <w14:ligatures w14:val="standard"/>
        </w:rPr>
        <w:t>user_followers_count</w:t>
      </w:r>
      <w:proofErr w:type="spellEnd"/>
      <w:r w:rsidRPr="00363A8D">
        <w:rPr>
          <w:rFonts w:eastAsia="Verdana"/>
          <w14:ligatures w14:val="standard"/>
        </w:rPr>
        <w:t xml:space="preserve">, </w:t>
      </w:r>
      <w:proofErr w:type="spellStart"/>
      <w:r w:rsidRPr="00363A8D">
        <w:rPr>
          <w:rFonts w:eastAsia="Verdana"/>
          <w14:ligatures w14:val="standard"/>
        </w:rPr>
        <w:t>user_location</w:t>
      </w:r>
      <w:proofErr w:type="spellEnd"/>
      <w:r w:rsidRPr="00363A8D">
        <w:rPr>
          <w:rFonts w:eastAsia="Verdana"/>
          <w14:ligatures w14:val="standard"/>
        </w:rPr>
        <w:t xml:space="preserve">, </w:t>
      </w:r>
      <w:proofErr w:type="spellStart"/>
      <w:r w:rsidRPr="00363A8D">
        <w:rPr>
          <w:rFonts w:eastAsia="Verdana"/>
          <w14:ligatures w14:val="standard"/>
        </w:rPr>
        <w:t>lat</w:t>
      </w:r>
      <w:proofErr w:type="spellEnd"/>
      <w:r w:rsidRPr="00363A8D">
        <w:rPr>
          <w:rFonts w:eastAsia="Verdana"/>
          <w14:ligatures w14:val="standard"/>
        </w:rPr>
        <w:t xml:space="preserve">, long, city, country, continent, and </w:t>
      </w:r>
      <w:proofErr w:type="spellStart"/>
      <w:r w:rsidRPr="00363A8D">
        <w:rPr>
          <w:rFonts w:eastAsia="Verdana"/>
          <w14:ligatures w14:val="standard"/>
        </w:rPr>
        <w:t>state_code</w:t>
      </w:r>
      <w:proofErr w:type="spellEnd"/>
      <w:r w:rsidRPr="00363A8D">
        <w:rPr>
          <w:rFonts w:eastAsia="Verdana"/>
          <w14:ligatures w14:val="standard"/>
        </w:rPr>
        <w:t>.</w:t>
      </w:r>
    </w:p>
    <w:p w14:paraId="4B9D73B0" w14:textId="68CBBEBE" w:rsidR="00D05D1F" w:rsidRPr="00586A35" w:rsidRDefault="00D05D1F" w:rsidP="00D05D1F">
      <w:pPr>
        <w:pStyle w:val="Head2"/>
        <w:rPr>
          <w14:ligatures w14:val="standard"/>
        </w:rPr>
      </w:pPr>
      <w:r>
        <w:rPr>
          <w:rStyle w:val="Label"/>
          <w14:ligatures w14:val="standard"/>
        </w:rPr>
        <w:t>3.2</w:t>
      </w:r>
      <w:r w:rsidRPr="00586A35">
        <w:rPr>
          <w14:ligatures w14:val="standard"/>
        </w:rPr>
        <w:t> </w:t>
      </w:r>
      <w:r>
        <w:rPr>
          <w14:ligatures w14:val="standard"/>
        </w:rPr>
        <w:t>Subtasks</w:t>
      </w:r>
    </w:p>
    <w:p w14:paraId="38A653EB" w14:textId="6C6B1728" w:rsidR="00363A8D" w:rsidRDefault="00363A8D" w:rsidP="00363A8D">
      <w:pPr>
        <w:pStyle w:val="Abstract"/>
        <w:rPr>
          <w:rFonts w:eastAsia="Verdana"/>
          <w14:ligatures w14:val="standard"/>
        </w:rPr>
      </w:pPr>
      <w:r w:rsidRPr="00363A8D">
        <w:rPr>
          <w:rFonts w:eastAsia="Verdana"/>
          <w14:ligatures w14:val="standard"/>
        </w:rPr>
        <w:t>With the above dataset, we hope to perform text classification, opinion analysis as well as a case study on Donald Trump and his relatively successful voter share despite his abrasive personality and the serious controversies surrounding him. These analyses can be further split into the following subtasks:</w:t>
      </w:r>
    </w:p>
    <w:p w14:paraId="63644820" w14:textId="77777777" w:rsidR="006A580E" w:rsidRDefault="006A580E" w:rsidP="00363A8D">
      <w:pPr>
        <w:pStyle w:val="Abstract"/>
        <w:rPr>
          <w:rFonts w:eastAsia="Verdana"/>
          <w14:ligatures w14:val="standard"/>
        </w:rPr>
      </w:pPr>
    </w:p>
    <w:tbl>
      <w:tblPr>
        <w:tblStyle w:val="TableGrid"/>
        <w:tblW w:w="0" w:type="auto"/>
        <w:tblLook w:val="04A0" w:firstRow="1" w:lastRow="0" w:firstColumn="1" w:lastColumn="0" w:noHBand="0" w:noVBand="1"/>
      </w:tblPr>
      <w:tblGrid>
        <w:gridCol w:w="1728"/>
        <w:gridCol w:w="3288"/>
      </w:tblGrid>
      <w:tr w:rsidR="00363A8D" w14:paraId="258471BB" w14:textId="77777777" w:rsidTr="00363A8D">
        <w:tc>
          <w:tcPr>
            <w:tcW w:w="1728" w:type="dxa"/>
          </w:tcPr>
          <w:p w14:paraId="5BDC1A65" w14:textId="447CB4D5" w:rsidR="00363A8D" w:rsidRPr="00363A8D" w:rsidRDefault="00363A8D" w:rsidP="00363A8D">
            <w:pPr>
              <w:pStyle w:val="Abstract"/>
              <w:jc w:val="center"/>
              <w:rPr>
                <w:rFonts w:eastAsia="Verdana"/>
                <w:b/>
                <w:bCs/>
                <w14:ligatures w14:val="standard"/>
              </w:rPr>
            </w:pPr>
            <w:r w:rsidRPr="00363A8D">
              <w:rPr>
                <w:rFonts w:eastAsia="Verdana"/>
                <w:b/>
                <w:bCs/>
                <w14:ligatures w14:val="standard"/>
              </w:rPr>
              <w:t>Analysis</w:t>
            </w:r>
          </w:p>
        </w:tc>
        <w:tc>
          <w:tcPr>
            <w:tcW w:w="3288" w:type="dxa"/>
          </w:tcPr>
          <w:p w14:paraId="25ED8E9A" w14:textId="7068D30B" w:rsidR="00363A8D" w:rsidRPr="00363A8D" w:rsidRDefault="00363A8D" w:rsidP="00363A8D">
            <w:pPr>
              <w:pStyle w:val="Abstract"/>
              <w:jc w:val="center"/>
              <w:rPr>
                <w:rFonts w:eastAsia="Verdana"/>
                <w:b/>
                <w:bCs/>
                <w14:ligatures w14:val="standard"/>
              </w:rPr>
            </w:pPr>
            <w:r w:rsidRPr="00363A8D">
              <w:rPr>
                <w:rFonts w:eastAsia="Verdana"/>
                <w:b/>
                <w:bCs/>
                <w14:ligatures w14:val="standard"/>
              </w:rPr>
              <w:t>Subtasks</w:t>
            </w:r>
          </w:p>
        </w:tc>
      </w:tr>
      <w:tr w:rsidR="00363A8D" w14:paraId="088C55AA" w14:textId="77777777" w:rsidTr="00363A8D">
        <w:tc>
          <w:tcPr>
            <w:tcW w:w="1728" w:type="dxa"/>
          </w:tcPr>
          <w:p w14:paraId="650BC6DB" w14:textId="65EB50A5" w:rsidR="00363A8D" w:rsidRDefault="00363A8D" w:rsidP="00363A8D">
            <w:pPr>
              <w:pStyle w:val="Abstract"/>
              <w:rPr>
                <w:rFonts w:eastAsia="Verdana"/>
                <w14:ligatures w14:val="standard"/>
              </w:rPr>
            </w:pPr>
            <w:r w:rsidRPr="00363A8D">
              <w:rPr>
                <w:rFonts w:eastAsia="Verdana"/>
                <w14:ligatures w14:val="standard"/>
              </w:rPr>
              <w:t>Text Classification</w:t>
            </w:r>
          </w:p>
        </w:tc>
        <w:tc>
          <w:tcPr>
            <w:tcW w:w="3288" w:type="dxa"/>
          </w:tcPr>
          <w:p w14:paraId="74806F2D" w14:textId="77777777" w:rsidR="00363A8D" w:rsidRPr="0054377A" w:rsidRDefault="00363A8D" w:rsidP="00363A8D">
            <w:pPr>
              <w:pStyle w:val="Abstract"/>
              <w:rPr>
                <w:rFonts w:eastAsia="Verdana"/>
                <w:u w:val="single"/>
                <w14:ligatures w14:val="standard"/>
              </w:rPr>
            </w:pPr>
            <w:r w:rsidRPr="0054377A">
              <w:rPr>
                <w:rFonts w:eastAsia="Verdana"/>
                <w:u w:val="single"/>
                <w14:ligatures w14:val="standard"/>
              </w:rPr>
              <w:t>Name Entity Recognition</w:t>
            </w:r>
          </w:p>
          <w:p w14:paraId="7E3613F2" w14:textId="77777777" w:rsidR="00363A8D" w:rsidRPr="00363A8D" w:rsidRDefault="00363A8D" w:rsidP="0054377A">
            <w:pPr>
              <w:pStyle w:val="Abstract"/>
              <w:numPr>
                <w:ilvl w:val="0"/>
                <w:numId w:val="32"/>
              </w:numPr>
              <w:rPr>
                <w:rFonts w:eastAsia="Verdana"/>
                <w14:ligatures w14:val="standard"/>
              </w:rPr>
            </w:pPr>
            <w:r w:rsidRPr="00363A8D">
              <w:rPr>
                <w:rFonts w:eastAsia="Verdana"/>
                <w14:ligatures w14:val="standard"/>
              </w:rPr>
              <w:t>Which parties are involved in this tweet?</w:t>
            </w:r>
          </w:p>
          <w:p w14:paraId="7BA81BD4" w14:textId="77777777" w:rsidR="00363A8D" w:rsidRPr="00363A8D" w:rsidRDefault="00363A8D" w:rsidP="0054377A">
            <w:pPr>
              <w:pStyle w:val="Abstract"/>
              <w:numPr>
                <w:ilvl w:val="0"/>
                <w:numId w:val="32"/>
              </w:numPr>
              <w:rPr>
                <w:rFonts w:eastAsia="Verdana"/>
                <w14:ligatures w14:val="standard"/>
              </w:rPr>
            </w:pPr>
            <w:r w:rsidRPr="00363A8D">
              <w:rPr>
                <w:rFonts w:eastAsia="Verdana"/>
                <w14:ligatures w14:val="standard"/>
              </w:rPr>
              <w:t>Which candidates are involved in this tweet?</w:t>
            </w:r>
          </w:p>
          <w:p w14:paraId="7B408A06" w14:textId="77777777" w:rsidR="00363A8D" w:rsidRPr="0054377A" w:rsidRDefault="00363A8D" w:rsidP="00363A8D">
            <w:pPr>
              <w:pStyle w:val="Abstract"/>
              <w:rPr>
                <w:rFonts w:eastAsia="Verdana"/>
                <w:u w:val="single"/>
                <w14:ligatures w14:val="standard"/>
              </w:rPr>
            </w:pPr>
            <w:r w:rsidRPr="0054377A">
              <w:rPr>
                <w:rFonts w:eastAsia="Verdana"/>
                <w:u w:val="single"/>
                <w14:ligatures w14:val="standard"/>
              </w:rPr>
              <w:t>Keyword Extraction</w:t>
            </w:r>
          </w:p>
          <w:p w14:paraId="75FC0BAD" w14:textId="77777777" w:rsidR="00363A8D" w:rsidRPr="00363A8D" w:rsidRDefault="00363A8D" w:rsidP="0054377A">
            <w:pPr>
              <w:pStyle w:val="Abstract"/>
              <w:numPr>
                <w:ilvl w:val="0"/>
                <w:numId w:val="33"/>
              </w:numPr>
              <w:rPr>
                <w:rFonts w:eastAsia="Verdana"/>
                <w14:ligatures w14:val="standard"/>
              </w:rPr>
            </w:pPr>
            <w:r w:rsidRPr="00363A8D">
              <w:rPr>
                <w:rFonts w:eastAsia="Verdana"/>
                <w14:ligatures w14:val="standard"/>
              </w:rPr>
              <w:t>Which keywords are the most important/relevant in the tweet?</w:t>
            </w:r>
          </w:p>
          <w:p w14:paraId="6158E3A8" w14:textId="77777777" w:rsidR="00363A8D" w:rsidRPr="0054377A" w:rsidRDefault="00363A8D" w:rsidP="00363A8D">
            <w:pPr>
              <w:pStyle w:val="Abstract"/>
              <w:rPr>
                <w:rFonts w:eastAsia="Verdana"/>
                <w:u w:val="single"/>
                <w14:ligatures w14:val="standard"/>
              </w:rPr>
            </w:pPr>
            <w:r w:rsidRPr="0054377A">
              <w:rPr>
                <w:rFonts w:eastAsia="Verdana"/>
                <w:u w:val="single"/>
                <w14:ligatures w14:val="standard"/>
              </w:rPr>
              <w:t>Sentiment Analysis</w:t>
            </w:r>
          </w:p>
          <w:p w14:paraId="2A228EF5" w14:textId="77777777" w:rsidR="00363A8D" w:rsidRPr="00363A8D" w:rsidRDefault="00363A8D" w:rsidP="0054377A">
            <w:pPr>
              <w:pStyle w:val="Abstract"/>
              <w:numPr>
                <w:ilvl w:val="0"/>
                <w:numId w:val="33"/>
              </w:numPr>
              <w:rPr>
                <w:rFonts w:eastAsia="Verdana"/>
                <w14:ligatures w14:val="standard"/>
              </w:rPr>
            </w:pPr>
            <w:r w:rsidRPr="00363A8D">
              <w:rPr>
                <w:rFonts w:eastAsia="Verdana"/>
                <w14:ligatures w14:val="standard"/>
              </w:rPr>
              <w:t xml:space="preserve">Is the tweet a positive, </w:t>
            </w:r>
            <w:proofErr w:type="gramStart"/>
            <w:r w:rsidRPr="00363A8D">
              <w:rPr>
                <w:rFonts w:eastAsia="Verdana"/>
                <w14:ligatures w14:val="standard"/>
              </w:rPr>
              <w:t>negative</w:t>
            </w:r>
            <w:proofErr w:type="gramEnd"/>
            <w:r w:rsidRPr="00363A8D">
              <w:rPr>
                <w:rFonts w:eastAsia="Verdana"/>
                <w14:ligatures w14:val="standard"/>
              </w:rPr>
              <w:t xml:space="preserve"> or neutral one? </w:t>
            </w:r>
          </w:p>
          <w:p w14:paraId="0AD30833" w14:textId="77777777" w:rsidR="00363A8D" w:rsidRPr="00363A8D" w:rsidRDefault="00363A8D" w:rsidP="0054377A">
            <w:pPr>
              <w:pStyle w:val="Abstract"/>
              <w:numPr>
                <w:ilvl w:val="0"/>
                <w:numId w:val="33"/>
              </w:numPr>
              <w:rPr>
                <w:rFonts w:eastAsia="Verdana"/>
                <w14:ligatures w14:val="standard"/>
              </w:rPr>
            </w:pPr>
            <w:r w:rsidRPr="00363A8D">
              <w:rPr>
                <w:rFonts w:eastAsia="Verdana"/>
                <w14:ligatures w14:val="standard"/>
              </w:rPr>
              <w:lastRenderedPageBreak/>
              <w:t xml:space="preserve">What identity is the tweet supporting / criticizing?  </w:t>
            </w:r>
          </w:p>
          <w:p w14:paraId="5CEE5309" w14:textId="77777777" w:rsidR="00363A8D" w:rsidRPr="0054377A" w:rsidRDefault="00363A8D" w:rsidP="00363A8D">
            <w:pPr>
              <w:pStyle w:val="Abstract"/>
              <w:rPr>
                <w:rFonts w:eastAsia="Verdana"/>
                <w:u w:val="single"/>
                <w14:ligatures w14:val="standard"/>
              </w:rPr>
            </w:pPr>
            <w:r w:rsidRPr="0054377A">
              <w:rPr>
                <w:rFonts w:eastAsia="Verdana"/>
                <w:u w:val="single"/>
                <w14:ligatures w14:val="standard"/>
              </w:rPr>
              <w:t>Topic Modeling</w:t>
            </w:r>
          </w:p>
          <w:p w14:paraId="3DF45730" w14:textId="77777777" w:rsidR="00363A8D" w:rsidRPr="00363A8D" w:rsidRDefault="00363A8D" w:rsidP="0054377A">
            <w:pPr>
              <w:pStyle w:val="Abstract"/>
              <w:numPr>
                <w:ilvl w:val="0"/>
                <w:numId w:val="33"/>
              </w:numPr>
              <w:rPr>
                <w:rFonts w:eastAsia="Verdana"/>
                <w14:ligatures w14:val="standard"/>
              </w:rPr>
            </w:pPr>
            <w:r w:rsidRPr="00363A8D">
              <w:rPr>
                <w:rFonts w:eastAsia="Verdana"/>
                <w14:ligatures w14:val="standard"/>
              </w:rPr>
              <w:t>Grouping tweets that share common topics</w:t>
            </w:r>
          </w:p>
          <w:p w14:paraId="61C19AE3" w14:textId="77777777" w:rsidR="00363A8D" w:rsidRPr="00363A8D" w:rsidRDefault="00363A8D" w:rsidP="0054377A">
            <w:pPr>
              <w:pStyle w:val="Abstract"/>
              <w:numPr>
                <w:ilvl w:val="0"/>
                <w:numId w:val="33"/>
              </w:numPr>
              <w:rPr>
                <w:rFonts w:eastAsia="Verdana"/>
                <w14:ligatures w14:val="standard"/>
              </w:rPr>
            </w:pPr>
            <w:r w:rsidRPr="00363A8D">
              <w:rPr>
                <w:rFonts w:eastAsia="Verdana"/>
                <w14:ligatures w14:val="standard"/>
              </w:rPr>
              <w:t>Grouping tweets that share the same sentiment</w:t>
            </w:r>
          </w:p>
          <w:p w14:paraId="5B5FD71F" w14:textId="77777777" w:rsidR="00363A8D" w:rsidRPr="00363A8D" w:rsidRDefault="00363A8D" w:rsidP="0054377A">
            <w:pPr>
              <w:pStyle w:val="Abstract"/>
              <w:numPr>
                <w:ilvl w:val="0"/>
                <w:numId w:val="33"/>
              </w:numPr>
              <w:rPr>
                <w:rFonts w:eastAsia="Verdana"/>
                <w14:ligatures w14:val="standard"/>
              </w:rPr>
            </w:pPr>
            <w:r w:rsidRPr="00363A8D">
              <w:rPr>
                <w:rFonts w:eastAsia="Verdana"/>
                <w14:ligatures w14:val="standard"/>
              </w:rPr>
              <w:t>Which topics were most discussed?</w:t>
            </w:r>
          </w:p>
          <w:p w14:paraId="06CCA63E" w14:textId="77777777" w:rsidR="00363A8D" w:rsidRPr="00363A8D" w:rsidRDefault="00363A8D" w:rsidP="0054377A">
            <w:pPr>
              <w:pStyle w:val="Abstract"/>
              <w:numPr>
                <w:ilvl w:val="0"/>
                <w:numId w:val="33"/>
              </w:numPr>
              <w:rPr>
                <w:rFonts w:eastAsia="Verdana"/>
                <w14:ligatures w14:val="standard"/>
              </w:rPr>
            </w:pPr>
            <w:r w:rsidRPr="00363A8D">
              <w:rPr>
                <w:rFonts w:eastAsia="Verdana"/>
                <w14:ligatures w14:val="standard"/>
              </w:rPr>
              <w:t>What were the topics that supporters of each party cared the most about?</w:t>
            </w:r>
          </w:p>
          <w:p w14:paraId="7412542A" w14:textId="77777777" w:rsidR="00363A8D" w:rsidRPr="00363A8D" w:rsidRDefault="00363A8D" w:rsidP="0054377A">
            <w:pPr>
              <w:pStyle w:val="Abstract"/>
              <w:numPr>
                <w:ilvl w:val="0"/>
                <w:numId w:val="33"/>
              </w:numPr>
              <w:rPr>
                <w:rFonts w:eastAsia="Verdana"/>
                <w14:ligatures w14:val="standard"/>
              </w:rPr>
            </w:pPr>
            <w:r w:rsidRPr="00363A8D">
              <w:rPr>
                <w:rFonts w:eastAsia="Verdana"/>
                <w14:ligatures w14:val="standard"/>
              </w:rPr>
              <w:t>Which party’s supporters were more vocal about their opinions?</w:t>
            </w:r>
          </w:p>
          <w:p w14:paraId="0FD8BB0B" w14:textId="7E33BF92" w:rsidR="00363A8D" w:rsidRDefault="00363A8D" w:rsidP="0054377A">
            <w:pPr>
              <w:pStyle w:val="Abstract"/>
              <w:numPr>
                <w:ilvl w:val="0"/>
                <w:numId w:val="33"/>
              </w:numPr>
              <w:rPr>
                <w:rFonts w:eastAsia="Verdana"/>
                <w14:ligatures w14:val="standard"/>
              </w:rPr>
            </w:pPr>
            <w:r w:rsidRPr="00363A8D">
              <w:rPr>
                <w:rFonts w:eastAsia="Verdana"/>
                <w14:ligatures w14:val="standard"/>
              </w:rPr>
              <w:t>Which party’s supporters generally had the bigger following on Twitter?</w:t>
            </w:r>
          </w:p>
        </w:tc>
      </w:tr>
      <w:tr w:rsidR="00363A8D" w14:paraId="45BB51A6" w14:textId="77777777" w:rsidTr="00363A8D">
        <w:tc>
          <w:tcPr>
            <w:tcW w:w="1728" w:type="dxa"/>
          </w:tcPr>
          <w:p w14:paraId="0ABF04DF" w14:textId="159ED10C" w:rsidR="00363A8D" w:rsidRDefault="0054377A" w:rsidP="00363A8D">
            <w:pPr>
              <w:pStyle w:val="Abstract"/>
              <w:rPr>
                <w:rFonts w:eastAsia="Verdana"/>
                <w14:ligatures w14:val="standard"/>
              </w:rPr>
            </w:pPr>
            <w:r w:rsidRPr="0054377A">
              <w:rPr>
                <w:rFonts w:eastAsia="Verdana"/>
                <w14:ligatures w14:val="standard"/>
              </w:rPr>
              <w:lastRenderedPageBreak/>
              <w:t>Opinion Analysis</w:t>
            </w:r>
          </w:p>
        </w:tc>
        <w:tc>
          <w:tcPr>
            <w:tcW w:w="3288" w:type="dxa"/>
          </w:tcPr>
          <w:p w14:paraId="03BB85DF" w14:textId="77777777" w:rsidR="0054377A" w:rsidRPr="0054377A" w:rsidRDefault="0054377A" w:rsidP="0054377A">
            <w:pPr>
              <w:pStyle w:val="Abstract"/>
              <w:rPr>
                <w:rFonts w:eastAsia="Verdana"/>
                <w:u w:val="single"/>
                <w14:ligatures w14:val="standard"/>
              </w:rPr>
            </w:pPr>
            <w:r w:rsidRPr="0054377A">
              <w:rPr>
                <w:rFonts w:eastAsia="Verdana"/>
                <w:u w:val="single"/>
                <w14:ligatures w14:val="standard"/>
              </w:rPr>
              <w:t>Temporal Analysis</w:t>
            </w:r>
          </w:p>
          <w:p w14:paraId="4C0B7149" w14:textId="77777777" w:rsidR="0054377A" w:rsidRPr="0054377A" w:rsidRDefault="0054377A" w:rsidP="0054377A">
            <w:pPr>
              <w:pStyle w:val="Abstract"/>
              <w:numPr>
                <w:ilvl w:val="0"/>
                <w:numId w:val="34"/>
              </w:numPr>
              <w:rPr>
                <w:rFonts w:eastAsia="Verdana"/>
                <w14:ligatures w14:val="standard"/>
              </w:rPr>
            </w:pPr>
            <w:r w:rsidRPr="0054377A">
              <w:rPr>
                <w:rFonts w:eastAsia="Verdana"/>
                <w14:ligatures w14:val="standard"/>
              </w:rPr>
              <w:t>What are the predominant opinions over time?</w:t>
            </w:r>
          </w:p>
          <w:p w14:paraId="6E05DCFA" w14:textId="77777777" w:rsidR="0054377A" w:rsidRPr="0054377A" w:rsidRDefault="0054377A" w:rsidP="0054377A">
            <w:pPr>
              <w:pStyle w:val="Abstract"/>
              <w:rPr>
                <w:rFonts w:eastAsia="Verdana"/>
                <w:u w:val="single"/>
                <w14:ligatures w14:val="standard"/>
              </w:rPr>
            </w:pPr>
            <w:r w:rsidRPr="0054377A">
              <w:rPr>
                <w:rFonts w:eastAsia="Verdana"/>
                <w:u w:val="single"/>
                <w14:ligatures w14:val="standard"/>
              </w:rPr>
              <w:t>Categorization of Opinions according to:</w:t>
            </w:r>
          </w:p>
          <w:p w14:paraId="71FB4C64" w14:textId="77777777" w:rsidR="0054377A" w:rsidRPr="0054377A" w:rsidRDefault="0054377A" w:rsidP="0054377A">
            <w:pPr>
              <w:pStyle w:val="Abstract"/>
              <w:numPr>
                <w:ilvl w:val="0"/>
                <w:numId w:val="34"/>
              </w:numPr>
              <w:rPr>
                <w:rFonts w:eastAsia="Verdana"/>
                <w14:ligatures w14:val="standard"/>
              </w:rPr>
            </w:pPr>
            <w:r w:rsidRPr="0054377A">
              <w:rPr>
                <w:rFonts w:eastAsia="Verdana"/>
                <w14:ligatures w14:val="standard"/>
              </w:rPr>
              <w:t>State</w:t>
            </w:r>
          </w:p>
          <w:p w14:paraId="50AE95FB" w14:textId="77777777" w:rsidR="0054377A" w:rsidRPr="0054377A" w:rsidRDefault="0054377A" w:rsidP="0054377A">
            <w:pPr>
              <w:pStyle w:val="Abstract"/>
              <w:numPr>
                <w:ilvl w:val="0"/>
                <w:numId w:val="34"/>
              </w:numPr>
              <w:rPr>
                <w:rFonts w:eastAsia="Verdana"/>
                <w14:ligatures w14:val="standard"/>
              </w:rPr>
            </w:pPr>
            <w:r w:rsidRPr="0054377A">
              <w:rPr>
                <w:rFonts w:eastAsia="Verdana"/>
                <w14:ligatures w14:val="standard"/>
              </w:rPr>
              <w:t>Country</w:t>
            </w:r>
          </w:p>
          <w:p w14:paraId="54BCAF8D" w14:textId="77777777" w:rsidR="0054377A" w:rsidRPr="0054377A" w:rsidRDefault="0054377A" w:rsidP="0054377A">
            <w:pPr>
              <w:pStyle w:val="Abstract"/>
              <w:numPr>
                <w:ilvl w:val="0"/>
                <w:numId w:val="34"/>
              </w:numPr>
              <w:rPr>
                <w:rFonts w:eastAsia="Verdana"/>
                <w14:ligatures w14:val="standard"/>
              </w:rPr>
            </w:pPr>
            <w:r w:rsidRPr="0054377A">
              <w:rPr>
                <w:rFonts w:eastAsia="Verdana"/>
                <w14:ligatures w14:val="standard"/>
              </w:rPr>
              <w:t>In the US vs outside of the US</w:t>
            </w:r>
          </w:p>
          <w:p w14:paraId="5D2A95A2" w14:textId="65A7873E" w:rsidR="00363A8D" w:rsidRDefault="0054377A" w:rsidP="0054377A">
            <w:pPr>
              <w:pStyle w:val="Abstract"/>
              <w:numPr>
                <w:ilvl w:val="0"/>
                <w:numId w:val="34"/>
              </w:numPr>
              <w:rPr>
                <w:rFonts w:eastAsia="Verdana"/>
                <w14:ligatures w14:val="standard"/>
              </w:rPr>
            </w:pPr>
            <w:r w:rsidRPr="0054377A">
              <w:rPr>
                <w:rFonts w:eastAsia="Verdana"/>
                <w14:ligatures w14:val="standard"/>
              </w:rPr>
              <w:t>Democratic vs Republican</w:t>
            </w:r>
          </w:p>
        </w:tc>
      </w:tr>
      <w:tr w:rsidR="00363A8D" w14:paraId="2D89873F" w14:textId="77777777" w:rsidTr="00363A8D">
        <w:tc>
          <w:tcPr>
            <w:tcW w:w="1728" w:type="dxa"/>
          </w:tcPr>
          <w:p w14:paraId="3E38396D" w14:textId="54AA725C" w:rsidR="00363A8D" w:rsidRDefault="0054377A" w:rsidP="00363A8D">
            <w:pPr>
              <w:pStyle w:val="Abstract"/>
              <w:rPr>
                <w:rFonts w:eastAsia="Verdana"/>
                <w14:ligatures w14:val="standard"/>
              </w:rPr>
            </w:pPr>
            <w:r>
              <w:rPr>
                <w:rFonts w:eastAsia="Verdana"/>
                <w14:ligatures w14:val="standard"/>
              </w:rPr>
              <w:t>Case Study on Donald Trump</w:t>
            </w:r>
          </w:p>
        </w:tc>
        <w:tc>
          <w:tcPr>
            <w:tcW w:w="3288" w:type="dxa"/>
          </w:tcPr>
          <w:p w14:paraId="327374EA" w14:textId="77777777" w:rsidR="0054377A" w:rsidRPr="0054377A" w:rsidRDefault="0054377A" w:rsidP="0054377A">
            <w:pPr>
              <w:pStyle w:val="Abstract"/>
              <w:numPr>
                <w:ilvl w:val="0"/>
                <w:numId w:val="36"/>
              </w:numPr>
              <w:rPr>
                <w:rFonts w:eastAsia="Verdana"/>
                <w14:ligatures w14:val="standard"/>
              </w:rPr>
            </w:pPr>
            <w:r w:rsidRPr="0054377A">
              <w:rPr>
                <w:rFonts w:eastAsia="Verdana"/>
                <w14:ligatures w14:val="standard"/>
              </w:rPr>
              <w:t>How did opinions change over time?</w:t>
            </w:r>
          </w:p>
          <w:p w14:paraId="12590B41" w14:textId="77777777" w:rsidR="0054377A" w:rsidRPr="0054377A" w:rsidRDefault="0054377A" w:rsidP="0054377A">
            <w:pPr>
              <w:pStyle w:val="Abstract"/>
              <w:numPr>
                <w:ilvl w:val="0"/>
                <w:numId w:val="36"/>
              </w:numPr>
              <w:rPr>
                <w:rFonts w:eastAsia="Verdana"/>
                <w14:ligatures w14:val="standard"/>
              </w:rPr>
            </w:pPr>
            <w:r w:rsidRPr="0054377A">
              <w:rPr>
                <w:rFonts w:eastAsia="Verdana"/>
                <w14:ligatures w14:val="standard"/>
              </w:rPr>
              <w:t>Did the timeline coincide with certain events?</w:t>
            </w:r>
          </w:p>
          <w:p w14:paraId="7D1172B5" w14:textId="77777777" w:rsidR="0054377A" w:rsidRPr="0054377A" w:rsidRDefault="0054377A" w:rsidP="0054377A">
            <w:pPr>
              <w:pStyle w:val="Abstract"/>
              <w:numPr>
                <w:ilvl w:val="0"/>
                <w:numId w:val="36"/>
              </w:numPr>
              <w:rPr>
                <w:rFonts w:eastAsia="Verdana"/>
                <w14:ligatures w14:val="standard"/>
              </w:rPr>
            </w:pPr>
            <w:r w:rsidRPr="0054377A">
              <w:rPr>
                <w:rFonts w:eastAsia="Verdana"/>
                <w14:ligatures w14:val="standard"/>
              </w:rPr>
              <w:t>How did Twitter specifically help him/prevent him from swinging favor?</w:t>
            </w:r>
          </w:p>
          <w:p w14:paraId="0DFFE890" w14:textId="216A8F81" w:rsidR="00363A8D" w:rsidRDefault="0054377A" w:rsidP="0054377A">
            <w:pPr>
              <w:pStyle w:val="Abstract"/>
              <w:numPr>
                <w:ilvl w:val="0"/>
                <w:numId w:val="36"/>
              </w:numPr>
              <w:rPr>
                <w:rFonts w:eastAsia="Verdana"/>
                <w14:ligatures w14:val="standard"/>
              </w:rPr>
            </w:pPr>
            <w:r w:rsidRPr="0054377A">
              <w:rPr>
                <w:rFonts w:eastAsia="Verdana"/>
                <w14:ligatures w14:val="standard"/>
              </w:rPr>
              <w:t>What factors helped him garner his large voter share?</w:t>
            </w:r>
          </w:p>
        </w:tc>
      </w:tr>
    </w:tbl>
    <w:p w14:paraId="5A7F992D" w14:textId="77777777" w:rsidR="006A580E" w:rsidRDefault="006A580E" w:rsidP="007A502C">
      <w:pPr>
        <w:pStyle w:val="Abstract"/>
        <w:rPr>
          <w:rFonts w:eastAsia="Verdana"/>
          <w14:ligatures w14:val="standard"/>
        </w:rPr>
      </w:pPr>
    </w:p>
    <w:p w14:paraId="3DA312B6" w14:textId="192FD15D" w:rsidR="0054377A" w:rsidRDefault="0054377A" w:rsidP="007A502C">
      <w:pPr>
        <w:pStyle w:val="Abstract"/>
        <w:rPr>
          <w:rFonts w:eastAsia="Verdana"/>
          <w14:ligatures w14:val="standard"/>
        </w:rPr>
      </w:pPr>
      <w:r w:rsidRPr="0054377A">
        <w:rPr>
          <w:rFonts w:eastAsia="Verdana"/>
          <w14:ligatures w14:val="standard"/>
        </w:rPr>
        <w:t xml:space="preserve">We believe the work to be sufficient and feasible for our group size of 3 at the undergraduate level as we are approaching the topic of the 2020 US presidential election from multiple different angles. If time permits, we could possibly </w:t>
      </w:r>
      <w:proofErr w:type="gramStart"/>
      <w:r w:rsidRPr="0054377A">
        <w:rPr>
          <w:rFonts w:eastAsia="Verdana"/>
          <w14:ligatures w14:val="standard"/>
        </w:rPr>
        <w:t>look into</w:t>
      </w:r>
      <w:proofErr w:type="gramEnd"/>
      <w:r w:rsidRPr="0054377A">
        <w:rPr>
          <w:rFonts w:eastAsia="Verdana"/>
          <w14:ligatures w14:val="standard"/>
        </w:rPr>
        <w:t xml:space="preserve"> adding other datasets and comparing the 2016 election to the 2020 election that we are currently analyzing. </w:t>
      </w:r>
    </w:p>
    <w:p w14:paraId="500647CB" w14:textId="77777777" w:rsidR="0054377A" w:rsidRDefault="0054377A" w:rsidP="007A502C">
      <w:pPr>
        <w:pStyle w:val="Abstract"/>
        <w:rPr>
          <w:rFonts w:eastAsia="Verdana"/>
          <w:b/>
          <w:bCs/>
          <w:sz w:val="22"/>
          <w:szCs w:val="28"/>
          <w14:ligatures w14:val="standard"/>
        </w:rPr>
      </w:pPr>
    </w:p>
    <w:p w14:paraId="67CE0828" w14:textId="416C732B" w:rsidR="00D05D1F" w:rsidRPr="00D05D1F" w:rsidRDefault="00D05D1F" w:rsidP="00D05D1F">
      <w:pPr>
        <w:pStyle w:val="Head1"/>
        <w:spacing w:before="380"/>
        <w:rPr>
          <w14:ligatures w14:val="standard"/>
        </w:rPr>
      </w:pPr>
      <w:r>
        <w:rPr>
          <w:rStyle w:val="Label"/>
          <w14:ligatures w14:val="standard"/>
        </w:rPr>
        <w:t>4</w:t>
      </w:r>
      <w:r w:rsidRPr="00586A35">
        <w:rPr>
          <w14:ligatures w14:val="standard"/>
        </w:rPr>
        <w:t> </w:t>
      </w:r>
      <w:r>
        <w:rPr>
          <w14:ligatures w14:val="standard"/>
        </w:rPr>
        <w:t>Evaluation</w:t>
      </w:r>
    </w:p>
    <w:p w14:paraId="47217B2B" w14:textId="441B5543" w:rsidR="0054377A" w:rsidRPr="0054377A" w:rsidRDefault="0054377A" w:rsidP="0054377A">
      <w:pPr>
        <w:pStyle w:val="Abstract"/>
        <w:rPr>
          <w:rFonts w:eastAsia="Verdana"/>
          <w14:ligatures w14:val="standard"/>
        </w:rPr>
      </w:pPr>
      <w:r w:rsidRPr="0054377A">
        <w:rPr>
          <w:rFonts w:eastAsia="Verdana"/>
          <w14:ligatures w14:val="standard"/>
        </w:rPr>
        <w:t xml:space="preserve">Once we have completed our analysis for the project, we plan on evaluating the results by using the following methods: </w:t>
      </w:r>
    </w:p>
    <w:p w14:paraId="6A7EF477" w14:textId="6B5C1CE8" w:rsidR="0054377A" w:rsidRPr="0054377A" w:rsidRDefault="0054377A" w:rsidP="0054377A">
      <w:pPr>
        <w:pStyle w:val="Abstract"/>
        <w:numPr>
          <w:ilvl w:val="0"/>
          <w:numId w:val="37"/>
        </w:numPr>
        <w:rPr>
          <w:rFonts w:eastAsia="Verdana"/>
          <w14:ligatures w14:val="standard"/>
        </w:rPr>
      </w:pPr>
      <w:r w:rsidRPr="0054377A">
        <w:rPr>
          <w:rFonts w:eastAsia="Verdana"/>
          <w14:ligatures w14:val="standard"/>
        </w:rPr>
        <w:t xml:space="preserve">For the correlations we find, we plan to further validate them </w:t>
      </w:r>
      <w:r w:rsidRPr="0054377A">
        <w:rPr>
          <w:rFonts w:eastAsia="Verdana"/>
          <w14:ligatures w14:val="standard"/>
        </w:rPr>
        <w:t>against Tweets</w:t>
      </w:r>
      <w:r w:rsidRPr="0054377A">
        <w:rPr>
          <w:rFonts w:eastAsia="Verdana"/>
          <w14:ligatures w14:val="standard"/>
        </w:rPr>
        <w:t xml:space="preserve"> made during the 2016 US presidential elections, if possible.</w:t>
      </w:r>
    </w:p>
    <w:p w14:paraId="2375685A" w14:textId="77777777" w:rsidR="0054377A" w:rsidRPr="0054377A" w:rsidRDefault="0054377A" w:rsidP="0054377A">
      <w:pPr>
        <w:pStyle w:val="Abstract"/>
        <w:numPr>
          <w:ilvl w:val="0"/>
          <w:numId w:val="37"/>
        </w:numPr>
        <w:rPr>
          <w:rFonts w:eastAsia="Verdana"/>
          <w14:ligatures w14:val="standard"/>
        </w:rPr>
      </w:pPr>
      <w:r w:rsidRPr="0054377A">
        <w:rPr>
          <w:rFonts w:eastAsia="Verdana"/>
          <w14:ligatures w14:val="standard"/>
        </w:rPr>
        <w:t>We will calculate the correlation coefficient for the correlations to measure their strength.</w:t>
      </w:r>
    </w:p>
    <w:p w14:paraId="6A31067B" w14:textId="77777777" w:rsidR="0054377A" w:rsidRPr="0054377A" w:rsidRDefault="0054377A" w:rsidP="0054377A">
      <w:pPr>
        <w:pStyle w:val="Abstract"/>
        <w:numPr>
          <w:ilvl w:val="0"/>
          <w:numId w:val="37"/>
        </w:numPr>
        <w:rPr>
          <w:rFonts w:eastAsia="Verdana"/>
          <w14:ligatures w14:val="standard"/>
        </w:rPr>
      </w:pPr>
      <w:r w:rsidRPr="0054377A">
        <w:rPr>
          <w:rFonts w:eastAsia="Verdana"/>
          <w14:ligatures w14:val="standard"/>
        </w:rPr>
        <w:t xml:space="preserve">If a strong correlation is found, then we will create a correlation model with the attributes that are found to be useful from our research. </w:t>
      </w:r>
    </w:p>
    <w:p w14:paraId="65B6BFD1" w14:textId="47CDD522" w:rsidR="0054377A" w:rsidRDefault="0054377A" w:rsidP="0054377A">
      <w:pPr>
        <w:pStyle w:val="Abstract"/>
        <w:numPr>
          <w:ilvl w:val="0"/>
          <w:numId w:val="37"/>
        </w:numPr>
        <w:rPr>
          <w:rFonts w:eastAsia="Verdana"/>
          <w14:ligatures w14:val="standard"/>
        </w:rPr>
      </w:pPr>
      <w:r w:rsidRPr="0054377A">
        <w:rPr>
          <w:rFonts w:eastAsia="Verdana"/>
          <w14:ligatures w14:val="standard"/>
        </w:rPr>
        <w:t>We also plan to analyze baseline performances.</w:t>
      </w:r>
    </w:p>
    <w:p w14:paraId="788B1382" w14:textId="399C8A27" w:rsidR="00D05D1F" w:rsidRPr="00586A35" w:rsidRDefault="00D05D1F" w:rsidP="00D05D1F">
      <w:pPr>
        <w:pStyle w:val="Head1"/>
        <w:spacing w:before="380"/>
        <w:rPr>
          <w14:ligatures w14:val="standard"/>
        </w:rPr>
      </w:pPr>
      <w:r>
        <w:rPr>
          <w:rStyle w:val="Label"/>
          <w14:ligatures w14:val="standard"/>
        </w:rPr>
        <w:t>5</w:t>
      </w:r>
      <w:r w:rsidRPr="00586A35">
        <w:rPr>
          <w14:ligatures w14:val="standard"/>
        </w:rPr>
        <w:t> </w:t>
      </w:r>
      <w:r>
        <w:rPr>
          <w14:ligatures w14:val="standard"/>
        </w:rPr>
        <w:t>Milestones</w:t>
      </w:r>
    </w:p>
    <w:tbl>
      <w:tblPr>
        <w:tblStyle w:val="TableGrid"/>
        <w:tblW w:w="0" w:type="auto"/>
        <w:tblLook w:val="04A0" w:firstRow="1" w:lastRow="0" w:firstColumn="1" w:lastColumn="0" w:noHBand="0" w:noVBand="1"/>
      </w:tblPr>
      <w:tblGrid>
        <w:gridCol w:w="2088"/>
        <w:gridCol w:w="1440"/>
        <w:gridCol w:w="1488"/>
      </w:tblGrid>
      <w:tr w:rsidR="0054377A" w14:paraId="3B072F76" w14:textId="77777777" w:rsidTr="00205EC6">
        <w:tc>
          <w:tcPr>
            <w:tcW w:w="2088" w:type="dxa"/>
          </w:tcPr>
          <w:p w14:paraId="415A6741" w14:textId="731B0041" w:rsidR="0054377A" w:rsidRPr="0054377A" w:rsidRDefault="0054377A" w:rsidP="0054377A">
            <w:pPr>
              <w:pStyle w:val="Abstract"/>
              <w:rPr>
                <w:rFonts w:eastAsia="Verdana"/>
                <w:b/>
                <w:bCs/>
                <w14:ligatures w14:val="standard"/>
              </w:rPr>
            </w:pPr>
            <w:r w:rsidRPr="0054377A">
              <w:rPr>
                <w:rFonts w:eastAsia="Verdana"/>
                <w:b/>
                <w:bCs/>
                <w14:ligatures w14:val="standard"/>
              </w:rPr>
              <w:t>Task</w:t>
            </w:r>
          </w:p>
        </w:tc>
        <w:tc>
          <w:tcPr>
            <w:tcW w:w="1440" w:type="dxa"/>
          </w:tcPr>
          <w:p w14:paraId="4437F258" w14:textId="6FAD025C" w:rsidR="0054377A" w:rsidRPr="0054377A" w:rsidRDefault="0054377A" w:rsidP="0054377A">
            <w:pPr>
              <w:pStyle w:val="Abstract"/>
              <w:rPr>
                <w:rFonts w:eastAsia="Verdana"/>
                <w:b/>
                <w:bCs/>
                <w14:ligatures w14:val="standard"/>
              </w:rPr>
            </w:pPr>
            <w:r w:rsidRPr="0054377A">
              <w:rPr>
                <w:rFonts w:eastAsia="Verdana"/>
                <w:b/>
                <w:bCs/>
                <w14:ligatures w14:val="standard"/>
              </w:rPr>
              <w:t>Start Date</w:t>
            </w:r>
          </w:p>
        </w:tc>
        <w:tc>
          <w:tcPr>
            <w:tcW w:w="1488" w:type="dxa"/>
          </w:tcPr>
          <w:p w14:paraId="3158E99E" w14:textId="4DAA52E9" w:rsidR="0054377A" w:rsidRPr="0054377A" w:rsidRDefault="0054377A" w:rsidP="0054377A">
            <w:pPr>
              <w:pStyle w:val="Abstract"/>
              <w:rPr>
                <w:rFonts w:eastAsia="Verdana"/>
                <w:b/>
                <w:bCs/>
                <w14:ligatures w14:val="standard"/>
              </w:rPr>
            </w:pPr>
            <w:r w:rsidRPr="0054377A">
              <w:rPr>
                <w:rFonts w:eastAsia="Verdana"/>
                <w:b/>
                <w:bCs/>
                <w14:ligatures w14:val="standard"/>
              </w:rPr>
              <w:t>End Date</w:t>
            </w:r>
          </w:p>
        </w:tc>
      </w:tr>
      <w:tr w:rsidR="0054377A" w14:paraId="2F20245E" w14:textId="77777777" w:rsidTr="00205EC6">
        <w:tc>
          <w:tcPr>
            <w:tcW w:w="2088" w:type="dxa"/>
          </w:tcPr>
          <w:p w14:paraId="6BF64D3B" w14:textId="77777777" w:rsidR="00D05D1F" w:rsidRDefault="0054377A" w:rsidP="0054377A">
            <w:pPr>
              <w:pStyle w:val="Abstract"/>
              <w:rPr>
                <w:rFonts w:eastAsia="Verdana"/>
                <w:b/>
                <w:bCs/>
                <w14:ligatures w14:val="standard"/>
              </w:rPr>
            </w:pPr>
            <w:r w:rsidRPr="0054377A">
              <w:rPr>
                <w:rFonts w:eastAsia="Verdana"/>
                <w:b/>
                <w:bCs/>
                <w14:ligatures w14:val="standard"/>
              </w:rPr>
              <w:t>Data Preprocessing</w:t>
            </w:r>
          </w:p>
          <w:p w14:paraId="1DB48C46" w14:textId="22E5FBB6" w:rsidR="0054377A" w:rsidRDefault="0054377A" w:rsidP="0054377A">
            <w:pPr>
              <w:pStyle w:val="Abstract"/>
              <w:rPr>
                <w:rFonts w:eastAsia="Verdana"/>
                <w14:ligatures w14:val="standard"/>
              </w:rPr>
            </w:pPr>
            <w:r w:rsidRPr="0054377A">
              <w:rPr>
                <w:rFonts w:eastAsia="Verdana"/>
                <w14:ligatures w14:val="standard"/>
              </w:rPr>
              <w:t>Text mining, natural language processing (text classification, named entity recognition, topic modeling)</w:t>
            </w:r>
          </w:p>
        </w:tc>
        <w:tc>
          <w:tcPr>
            <w:tcW w:w="1440" w:type="dxa"/>
          </w:tcPr>
          <w:p w14:paraId="32761B11" w14:textId="125EFBC8" w:rsidR="0054377A" w:rsidRDefault="0054377A" w:rsidP="0054377A">
            <w:pPr>
              <w:pStyle w:val="Abstract"/>
              <w:rPr>
                <w:rFonts w:eastAsia="Verdana"/>
                <w14:ligatures w14:val="standard"/>
              </w:rPr>
            </w:pPr>
            <w:r w:rsidRPr="0054377A">
              <w:rPr>
                <w:rFonts w:eastAsia="Verdana"/>
                <w14:ligatures w14:val="standard"/>
              </w:rPr>
              <w:t>10/6</w:t>
            </w:r>
          </w:p>
        </w:tc>
        <w:tc>
          <w:tcPr>
            <w:tcW w:w="1488" w:type="dxa"/>
          </w:tcPr>
          <w:p w14:paraId="77F93982" w14:textId="4AB515D1" w:rsidR="0054377A" w:rsidRDefault="0054377A" w:rsidP="0054377A">
            <w:pPr>
              <w:pStyle w:val="Abstract"/>
              <w:rPr>
                <w:rFonts w:eastAsia="Verdana"/>
                <w14:ligatures w14:val="standard"/>
              </w:rPr>
            </w:pPr>
            <w:r w:rsidRPr="0054377A">
              <w:rPr>
                <w:rFonts w:eastAsia="Verdana"/>
                <w14:ligatures w14:val="standard"/>
              </w:rPr>
              <w:t>11/2</w:t>
            </w:r>
          </w:p>
        </w:tc>
      </w:tr>
      <w:tr w:rsidR="0054377A" w14:paraId="7D4F083D" w14:textId="77777777" w:rsidTr="00205EC6">
        <w:tc>
          <w:tcPr>
            <w:tcW w:w="2088" w:type="dxa"/>
          </w:tcPr>
          <w:p w14:paraId="72D010EC" w14:textId="649E7857" w:rsidR="0054377A" w:rsidRPr="0054377A" w:rsidRDefault="0054377A" w:rsidP="0054377A">
            <w:pPr>
              <w:pStyle w:val="Abstract"/>
              <w:rPr>
                <w:rFonts w:eastAsia="Verdana"/>
                <w:b/>
                <w:bCs/>
                <w14:ligatures w14:val="standard"/>
              </w:rPr>
            </w:pPr>
            <w:r w:rsidRPr="0054377A">
              <w:rPr>
                <w:rFonts w:eastAsia="Verdana"/>
                <w:b/>
                <w:bCs/>
                <w14:ligatures w14:val="standard"/>
              </w:rPr>
              <w:t>Data Analysis</w:t>
            </w:r>
          </w:p>
          <w:p w14:paraId="7F1FF29A" w14:textId="4C3865CE" w:rsidR="0054377A" w:rsidRDefault="0054377A" w:rsidP="0054377A">
            <w:pPr>
              <w:pStyle w:val="Abstract"/>
              <w:rPr>
                <w:rFonts w:eastAsia="Verdana"/>
                <w14:ligatures w14:val="standard"/>
              </w:rPr>
            </w:pPr>
            <w:r w:rsidRPr="0054377A">
              <w:rPr>
                <w:rFonts w:eastAsia="Verdana"/>
                <w14:ligatures w14:val="standard"/>
              </w:rPr>
              <w:t>Opinion analysis (categorization, temporal)</w:t>
            </w:r>
          </w:p>
        </w:tc>
        <w:tc>
          <w:tcPr>
            <w:tcW w:w="1440" w:type="dxa"/>
          </w:tcPr>
          <w:p w14:paraId="07AAF097" w14:textId="67EB9017" w:rsidR="0054377A" w:rsidRDefault="0054377A" w:rsidP="0054377A">
            <w:pPr>
              <w:pStyle w:val="Abstract"/>
              <w:rPr>
                <w:rFonts w:eastAsia="Verdana"/>
                <w14:ligatures w14:val="standard"/>
              </w:rPr>
            </w:pPr>
            <w:r>
              <w:rPr>
                <w:rFonts w:eastAsia="Verdana"/>
                <w14:ligatures w14:val="standard"/>
              </w:rPr>
              <w:t>11/3</w:t>
            </w:r>
          </w:p>
        </w:tc>
        <w:tc>
          <w:tcPr>
            <w:tcW w:w="1488" w:type="dxa"/>
          </w:tcPr>
          <w:p w14:paraId="43DC8109" w14:textId="131F910B" w:rsidR="0054377A" w:rsidRDefault="0054377A" w:rsidP="0054377A">
            <w:pPr>
              <w:pStyle w:val="Abstract"/>
              <w:rPr>
                <w:rFonts w:eastAsia="Verdana"/>
                <w14:ligatures w14:val="standard"/>
              </w:rPr>
            </w:pPr>
            <w:r>
              <w:rPr>
                <w:rFonts w:eastAsia="Verdana"/>
                <w14:ligatures w14:val="standard"/>
              </w:rPr>
              <w:t>11/23</w:t>
            </w:r>
          </w:p>
        </w:tc>
      </w:tr>
      <w:tr w:rsidR="0054377A" w14:paraId="2529CDB5" w14:textId="77777777" w:rsidTr="00205EC6">
        <w:tc>
          <w:tcPr>
            <w:tcW w:w="2088" w:type="dxa"/>
          </w:tcPr>
          <w:p w14:paraId="4A56B67F" w14:textId="48FB1D43" w:rsidR="0054377A" w:rsidRPr="0054377A" w:rsidRDefault="0054377A" w:rsidP="0054377A">
            <w:pPr>
              <w:pStyle w:val="Abstract"/>
              <w:rPr>
                <w:rFonts w:eastAsia="Verdana"/>
                <w:b/>
                <w:bCs/>
                <w14:ligatures w14:val="standard"/>
              </w:rPr>
            </w:pPr>
            <w:r w:rsidRPr="0054377A">
              <w:rPr>
                <w:rFonts w:eastAsia="Verdana"/>
                <w:b/>
                <w:bCs/>
                <w14:ligatures w14:val="standard"/>
              </w:rPr>
              <w:t>Data Visualization</w:t>
            </w:r>
          </w:p>
          <w:p w14:paraId="5BFC016C" w14:textId="0DCE72AD" w:rsidR="0054377A" w:rsidRDefault="0054377A" w:rsidP="0054377A">
            <w:pPr>
              <w:pStyle w:val="Abstract"/>
              <w:rPr>
                <w:rFonts w:eastAsia="Verdana"/>
                <w14:ligatures w14:val="standard"/>
              </w:rPr>
            </w:pPr>
            <w:r w:rsidRPr="0054377A">
              <w:rPr>
                <w:rFonts w:eastAsia="Verdana"/>
                <w14:ligatures w14:val="standard"/>
              </w:rPr>
              <w:t>Charts (</w:t>
            </w:r>
            <w:r w:rsidRPr="0054377A">
              <w:rPr>
                <w:rFonts w:eastAsia="Verdana"/>
                <w14:ligatures w14:val="standard"/>
              </w:rPr>
              <w:t>bar plot</w:t>
            </w:r>
            <w:r w:rsidRPr="0054377A">
              <w:rPr>
                <w:rFonts w:eastAsia="Verdana"/>
                <w14:ligatures w14:val="standard"/>
              </w:rPr>
              <w:t xml:space="preserve">, line charts, scatter </w:t>
            </w:r>
            <w:proofErr w:type="spellStart"/>
            <w:r w:rsidRPr="0054377A">
              <w:rPr>
                <w:rFonts w:eastAsia="Verdana"/>
                <w14:ligatures w14:val="standard"/>
              </w:rPr>
              <w:t>mapbox</w:t>
            </w:r>
            <w:proofErr w:type="spellEnd"/>
            <w:r w:rsidRPr="0054377A">
              <w:rPr>
                <w:rFonts w:eastAsia="Verdana"/>
                <w14:ligatures w14:val="standard"/>
              </w:rPr>
              <w:t>, choropleth map)</w:t>
            </w:r>
          </w:p>
        </w:tc>
        <w:tc>
          <w:tcPr>
            <w:tcW w:w="1440" w:type="dxa"/>
          </w:tcPr>
          <w:p w14:paraId="6DCF7069" w14:textId="3F838C06" w:rsidR="0054377A" w:rsidRDefault="0054377A" w:rsidP="0054377A">
            <w:pPr>
              <w:pStyle w:val="Abstract"/>
              <w:rPr>
                <w:rFonts w:eastAsia="Verdana"/>
                <w14:ligatures w14:val="standard"/>
              </w:rPr>
            </w:pPr>
            <w:r>
              <w:rPr>
                <w:rFonts w:eastAsia="Verdana"/>
                <w14:ligatures w14:val="standard"/>
              </w:rPr>
              <w:t>11/24</w:t>
            </w:r>
          </w:p>
        </w:tc>
        <w:tc>
          <w:tcPr>
            <w:tcW w:w="1488" w:type="dxa"/>
          </w:tcPr>
          <w:p w14:paraId="4A1866BA" w14:textId="41BC4D19" w:rsidR="0054377A" w:rsidRDefault="0054377A" w:rsidP="0054377A">
            <w:pPr>
              <w:pStyle w:val="Abstract"/>
              <w:rPr>
                <w:rFonts w:eastAsia="Verdana"/>
                <w14:ligatures w14:val="standard"/>
              </w:rPr>
            </w:pPr>
            <w:r>
              <w:rPr>
                <w:rFonts w:eastAsia="Verdana"/>
                <w14:ligatures w14:val="standard"/>
              </w:rPr>
              <w:t>11/30</w:t>
            </w:r>
          </w:p>
        </w:tc>
      </w:tr>
      <w:tr w:rsidR="0054377A" w14:paraId="6D12056A" w14:textId="77777777" w:rsidTr="00205EC6">
        <w:tc>
          <w:tcPr>
            <w:tcW w:w="2088" w:type="dxa"/>
          </w:tcPr>
          <w:p w14:paraId="79675A66" w14:textId="77777777" w:rsidR="0054377A" w:rsidRPr="0054377A" w:rsidRDefault="0054377A" w:rsidP="0054377A">
            <w:pPr>
              <w:pStyle w:val="Abstract"/>
              <w:rPr>
                <w:rFonts w:eastAsia="Verdana"/>
                <w:b/>
                <w:bCs/>
                <w14:ligatures w14:val="standard"/>
              </w:rPr>
            </w:pPr>
            <w:r w:rsidRPr="0054377A">
              <w:rPr>
                <w:rFonts w:eastAsia="Verdana"/>
                <w:b/>
                <w:bCs/>
                <w14:ligatures w14:val="standard"/>
              </w:rPr>
              <w:t>Evaluation</w:t>
            </w:r>
          </w:p>
          <w:p w14:paraId="4FC54DF4" w14:textId="2F330C68" w:rsidR="0054377A" w:rsidRDefault="0054377A" w:rsidP="0054377A">
            <w:pPr>
              <w:pStyle w:val="Abstract"/>
              <w:rPr>
                <w:rFonts w:eastAsia="Verdana"/>
                <w14:ligatures w14:val="standard"/>
              </w:rPr>
            </w:pPr>
            <w:r w:rsidRPr="0054377A">
              <w:rPr>
                <w:rFonts w:eastAsia="Verdana"/>
                <w14:ligatures w14:val="standard"/>
              </w:rPr>
              <w:t>Evaluation of metrics, documentation (report writing, presentation slides)</w:t>
            </w:r>
          </w:p>
        </w:tc>
        <w:tc>
          <w:tcPr>
            <w:tcW w:w="1440" w:type="dxa"/>
          </w:tcPr>
          <w:p w14:paraId="5F4C6221" w14:textId="13D3A776" w:rsidR="0054377A" w:rsidRDefault="0054377A" w:rsidP="0054377A">
            <w:pPr>
              <w:pStyle w:val="Abstract"/>
              <w:rPr>
                <w:rFonts w:eastAsia="Verdana"/>
                <w14:ligatures w14:val="standard"/>
              </w:rPr>
            </w:pPr>
            <w:r>
              <w:rPr>
                <w:rFonts w:eastAsia="Verdana"/>
                <w14:ligatures w14:val="standard"/>
              </w:rPr>
              <w:t>12/1</w:t>
            </w:r>
          </w:p>
        </w:tc>
        <w:tc>
          <w:tcPr>
            <w:tcW w:w="1488" w:type="dxa"/>
          </w:tcPr>
          <w:p w14:paraId="105D79B0" w14:textId="33AC2884" w:rsidR="0054377A" w:rsidRDefault="0054377A" w:rsidP="0054377A">
            <w:pPr>
              <w:pStyle w:val="Abstract"/>
              <w:rPr>
                <w:rFonts w:eastAsia="Verdana"/>
                <w14:ligatures w14:val="standard"/>
              </w:rPr>
            </w:pPr>
            <w:r>
              <w:rPr>
                <w:rFonts w:eastAsia="Verdana"/>
                <w14:ligatures w14:val="standard"/>
              </w:rPr>
              <w:t>12/8</w:t>
            </w:r>
          </w:p>
        </w:tc>
      </w:tr>
    </w:tbl>
    <w:p w14:paraId="60EA9E10" w14:textId="53E82118" w:rsidR="00D05D1F" w:rsidRPr="00586A35" w:rsidRDefault="00D05D1F" w:rsidP="00D05D1F">
      <w:pPr>
        <w:pStyle w:val="ReferenceHead"/>
        <w:rPr>
          <w14:ligatures w14:val="standard"/>
        </w:rPr>
      </w:pPr>
      <w:r w:rsidRPr="00586A35">
        <w:rPr>
          <w14:ligatures w14:val="standard"/>
        </w:rPr>
        <w:t>REFERENCES</w:t>
      </w:r>
    </w:p>
    <w:p w14:paraId="23BEB4F0" w14:textId="0AC96D9F" w:rsidR="00D05D1F" w:rsidRPr="000E64FC" w:rsidRDefault="00D05D1F" w:rsidP="00D05D1F">
      <w:pPr>
        <w:pStyle w:val="Bibentry"/>
        <w:rPr>
          <w:szCs w:val="14"/>
          <w14:ligatures w14:val="standard"/>
        </w:rPr>
      </w:pPr>
      <w:r w:rsidRPr="00586A35">
        <w:rPr>
          <w14:ligatures w14:val="standard"/>
        </w:rPr>
        <w:t>[1]</w:t>
      </w:r>
      <w:r w:rsidRPr="00586A35">
        <w:rPr>
          <w14:ligatures w14:val="standard"/>
        </w:rPr>
        <w:tab/>
      </w:r>
      <w:r w:rsidRPr="00D05D1F">
        <w:rPr>
          <w:rFonts w:eastAsia="Times New Roman"/>
          <w:szCs w:val="14"/>
        </w:rPr>
        <w:t xml:space="preserve">Ali, R. H., Pinto, G., Lawrie, E., &amp;amp; </w:t>
      </w:r>
      <w:proofErr w:type="spellStart"/>
      <w:r w:rsidRPr="00D05D1F">
        <w:rPr>
          <w:rFonts w:eastAsia="Times New Roman"/>
          <w:szCs w:val="14"/>
        </w:rPr>
        <w:t>Linstead</w:t>
      </w:r>
      <w:proofErr w:type="spellEnd"/>
      <w:r w:rsidRPr="00D05D1F">
        <w:rPr>
          <w:rFonts w:eastAsia="Times New Roman"/>
          <w:szCs w:val="14"/>
        </w:rPr>
        <w:t xml:space="preserve">, E. J. (2022). A large-scale sentiment analysis of tweets pertaining to the 2020 US presidential election. Journal of Big Data, 9(1). </w:t>
      </w:r>
      <w:hyperlink r:id="rId12" w:history="1">
        <w:r w:rsidRPr="00875DC8">
          <w:rPr>
            <w:rStyle w:val="Hyperlink"/>
            <w:rFonts w:eastAsia="Times New Roman"/>
            <w:szCs w:val="14"/>
          </w:rPr>
          <w:t>https://doi.org/10.1186/s40537-022-00633-z</w:t>
        </w:r>
      </w:hyperlink>
      <w:r>
        <w:rPr>
          <w:rFonts w:eastAsia="Times New Roman"/>
          <w:szCs w:val="14"/>
        </w:rPr>
        <w:t xml:space="preserve"> </w:t>
      </w:r>
    </w:p>
    <w:p w14:paraId="66302EF5" w14:textId="6C243C9F" w:rsidR="00D05D1F" w:rsidRDefault="00D05D1F" w:rsidP="00D05D1F">
      <w:pPr>
        <w:pStyle w:val="Bibentry"/>
      </w:pPr>
      <w:r w:rsidRPr="000E64FC">
        <w:rPr>
          <w14:ligatures w14:val="standard"/>
        </w:rPr>
        <w:t>[2]</w:t>
      </w:r>
      <w:r w:rsidRPr="000E64FC">
        <w:rPr>
          <w14:ligatures w14:val="standard"/>
        </w:rPr>
        <w:tab/>
      </w:r>
      <w:r w:rsidRPr="00D05D1F">
        <w:t xml:space="preserve">Caetano, J. A., Lima, H. S., Santos, M. F., &amp;amp; Marques-Neto, H. T. (2018). Using sentiment analysis to define twitter political users’ classes and their homophily during the 2016 American presidential election. Journal of Internet Services and Applications, 9(1). </w:t>
      </w:r>
      <w:hyperlink r:id="rId13" w:history="1">
        <w:r w:rsidRPr="00875DC8">
          <w:rPr>
            <w:rStyle w:val="Hyperlink"/>
          </w:rPr>
          <w:t>https://doi.org/10.1186/s13174-018-0089-0</w:t>
        </w:r>
      </w:hyperlink>
      <w:r>
        <w:t xml:space="preserve"> </w:t>
      </w:r>
    </w:p>
    <w:p w14:paraId="77C5D939" w14:textId="488A26BF" w:rsidR="00D05D1F" w:rsidRPr="006A580E" w:rsidRDefault="006A580E" w:rsidP="006A580E">
      <w:pPr>
        <w:pStyle w:val="Bibentry"/>
      </w:pPr>
      <w:r>
        <w:t>[3</w:t>
      </w:r>
      <w:proofErr w:type="gramStart"/>
      <w:r>
        <w:t xml:space="preserve">]  </w:t>
      </w:r>
      <w:r w:rsidRPr="006A580E">
        <w:t>Ansari</w:t>
      </w:r>
      <w:proofErr w:type="gramEnd"/>
      <w:r w:rsidRPr="006A580E">
        <w:t xml:space="preserve">, M. Z., Aziz, M. B., Siddiqui, M. O., Mehra, H., &amp;amp; Singh, K. P. (2020). Analysis of political sentiment orientations on Twitter. Procedia Computer Science, 167, 1821–1828. </w:t>
      </w:r>
      <w:hyperlink r:id="rId14" w:history="1">
        <w:r w:rsidRPr="005E0DC1">
          <w:rPr>
            <w:rStyle w:val="Hyperlink"/>
          </w:rPr>
          <w:t>https://doi.org/10.1016/j.procs.2020.03.201</w:t>
        </w:r>
      </w:hyperlink>
      <w:r>
        <w:t xml:space="preserve"> </w:t>
      </w:r>
    </w:p>
    <w:p w14:paraId="5CDCEED8" w14:textId="2F1C3537" w:rsidR="006A580E" w:rsidRPr="006A580E" w:rsidRDefault="006A580E" w:rsidP="006A580E">
      <w:pPr>
        <w:pStyle w:val="Bibentry"/>
        <w:rPr>
          <w:lang w:val="en-SG"/>
          <w14:ligatures w14:val="standard"/>
        </w:rPr>
      </w:pPr>
      <w:r>
        <w:rPr>
          <w14:ligatures w14:val="standard"/>
        </w:rPr>
        <w:t>[4</w:t>
      </w:r>
      <w:proofErr w:type="gramStart"/>
      <w:r>
        <w:rPr>
          <w14:ligatures w14:val="standard"/>
        </w:rPr>
        <w:t xml:space="preserve">]  </w:t>
      </w:r>
      <w:r w:rsidRPr="006A580E">
        <w:rPr>
          <w:lang w:val="en-SG"/>
          <w14:ligatures w14:val="standard"/>
        </w:rPr>
        <w:t>Hui</w:t>
      </w:r>
      <w:proofErr w:type="gramEnd"/>
      <w:r w:rsidRPr="006A580E">
        <w:rPr>
          <w:lang w:val="en-SG"/>
          <w14:ligatures w14:val="standard"/>
        </w:rPr>
        <w:t xml:space="preserve">, M. (2020, November 9). </w:t>
      </w:r>
      <w:r w:rsidRPr="006A580E">
        <w:rPr>
          <w:i/>
          <w:iCs/>
          <w:lang w:val="en-SG"/>
          <w14:ligatures w14:val="standard"/>
        </w:rPr>
        <w:t>US election 2020 tweets</w:t>
      </w:r>
      <w:r w:rsidRPr="006A580E">
        <w:rPr>
          <w:lang w:val="en-SG"/>
          <w14:ligatures w14:val="standard"/>
        </w:rPr>
        <w:t xml:space="preserve">. Kaggle. Retrieved October 6, 2022, from </w:t>
      </w:r>
      <w:hyperlink r:id="rId15" w:history="1">
        <w:r w:rsidRPr="005E0DC1">
          <w:rPr>
            <w:rStyle w:val="Hyperlink"/>
            <w:lang w:val="en-SG"/>
            <w14:ligatures w14:val="standard"/>
          </w:rPr>
          <w:t>https://www.kaggle.com/datasets/manchunhui/us-election-2020-tweets</w:t>
        </w:r>
      </w:hyperlink>
      <w:r>
        <w:rPr>
          <w:lang w:val="en-SG"/>
          <w14:ligatures w14:val="standard"/>
        </w:rPr>
        <w:t xml:space="preserve"> </w:t>
      </w:r>
    </w:p>
    <w:p w14:paraId="351C2F14" w14:textId="22C3AE03" w:rsidR="006A580E" w:rsidRPr="00586A35" w:rsidRDefault="006A580E" w:rsidP="00D05D1F">
      <w:pPr>
        <w:pStyle w:val="Bibentry"/>
        <w:rPr>
          <w14:ligatures w14:val="standard"/>
        </w:rPr>
      </w:pPr>
    </w:p>
    <w:p w14:paraId="69D0D306" w14:textId="2142BAC8" w:rsidR="00205EC6" w:rsidRPr="00586A35" w:rsidRDefault="00205EC6" w:rsidP="00205EC6">
      <w:pPr>
        <w:pStyle w:val="ReferenceHead"/>
        <w:rPr>
          <w14:ligatures w14:val="standard"/>
        </w:rPr>
      </w:pPr>
      <w:r>
        <w:rPr>
          <w14:ligatures w14:val="standard"/>
        </w:rPr>
        <w:lastRenderedPageBreak/>
        <w:t>APPENDIX</w:t>
      </w:r>
    </w:p>
    <w:p w14:paraId="6A42697F" w14:textId="77777777" w:rsidR="00205EC6" w:rsidRPr="00205EC6" w:rsidRDefault="00205EC6" w:rsidP="00205EC6">
      <w:pPr>
        <w:pStyle w:val="Abstract"/>
        <w:rPr>
          <w:rFonts w:eastAsia="Verdana"/>
          <w:lang w:val="en-SG"/>
          <w14:ligatures w14:val="standard"/>
        </w:rPr>
      </w:pPr>
      <w:r w:rsidRPr="00205EC6">
        <w:rPr>
          <w:rFonts w:eastAsia="Verdana"/>
          <w:u w:val="single"/>
          <w:lang w:val="en-SG"/>
          <w14:ligatures w14:val="standard"/>
        </w:rPr>
        <w:t>Data Dictionary</w:t>
      </w:r>
    </w:p>
    <w:p w14:paraId="10D62660"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created_at</w:t>
      </w:r>
      <w:proofErr w:type="spellEnd"/>
      <w:r w:rsidRPr="00205EC6">
        <w:rPr>
          <w:rFonts w:eastAsia="Verdana"/>
          <w:lang w:val="en-SG"/>
          <w14:ligatures w14:val="standard"/>
        </w:rPr>
        <w:t>: Date and time of tweet creation</w:t>
      </w:r>
    </w:p>
    <w:p w14:paraId="028AE04F"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tweet_id</w:t>
      </w:r>
      <w:proofErr w:type="spellEnd"/>
      <w:r w:rsidRPr="00205EC6">
        <w:rPr>
          <w:rFonts w:eastAsia="Verdana"/>
          <w:lang w:val="en-SG"/>
          <w14:ligatures w14:val="standard"/>
        </w:rPr>
        <w:t>: Unique ID of the tweet</w:t>
      </w:r>
    </w:p>
    <w:p w14:paraId="24CBE95A" w14:textId="77777777" w:rsidR="00205EC6" w:rsidRPr="00205EC6" w:rsidRDefault="00205EC6" w:rsidP="00205EC6">
      <w:pPr>
        <w:pStyle w:val="Abstract"/>
        <w:numPr>
          <w:ilvl w:val="0"/>
          <w:numId w:val="38"/>
        </w:numPr>
        <w:rPr>
          <w:rFonts w:eastAsia="Verdana"/>
          <w:lang w:val="en-SG"/>
          <w14:ligatures w14:val="standard"/>
        </w:rPr>
      </w:pPr>
      <w:r w:rsidRPr="00205EC6">
        <w:rPr>
          <w:rFonts w:eastAsia="Verdana"/>
          <w:lang w:val="en-SG"/>
          <w14:ligatures w14:val="standard"/>
        </w:rPr>
        <w:t>tweet: Full tweet text</w:t>
      </w:r>
    </w:p>
    <w:p w14:paraId="3DC3F372" w14:textId="77777777" w:rsidR="00205EC6" w:rsidRPr="00205EC6" w:rsidRDefault="00205EC6" w:rsidP="00205EC6">
      <w:pPr>
        <w:pStyle w:val="Abstract"/>
        <w:numPr>
          <w:ilvl w:val="0"/>
          <w:numId w:val="38"/>
        </w:numPr>
        <w:rPr>
          <w:rFonts w:eastAsia="Verdana"/>
          <w:lang w:val="en-SG"/>
          <w14:ligatures w14:val="standard"/>
        </w:rPr>
      </w:pPr>
      <w:r w:rsidRPr="00205EC6">
        <w:rPr>
          <w:rFonts w:eastAsia="Verdana"/>
          <w:lang w:val="en-SG"/>
          <w14:ligatures w14:val="standard"/>
        </w:rPr>
        <w:t>likes: Number of likes</w:t>
      </w:r>
    </w:p>
    <w:p w14:paraId="215F2D6A"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retweet_count</w:t>
      </w:r>
      <w:proofErr w:type="spellEnd"/>
      <w:r w:rsidRPr="00205EC6">
        <w:rPr>
          <w:rFonts w:eastAsia="Verdana"/>
          <w:lang w:val="en-SG"/>
          <w14:ligatures w14:val="standard"/>
        </w:rPr>
        <w:t>: Number of retweets</w:t>
      </w:r>
    </w:p>
    <w:p w14:paraId="5B5DFC8B" w14:textId="77777777" w:rsidR="00205EC6" w:rsidRPr="00205EC6" w:rsidRDefault="00205EC6" w:rsidP="00205EC6">
      <w:pPr>
        <w:pStyle w:val="Abstract"/>
        <w:numPr>
          <w:ilvl w:val="0"/>
          <w:numId w:val="38"/>
        </w:numPr>
        <w:rPr>
          <w:rFonts w:eastAsia="Verdana"/>
          <w:lang w:val="en-SG"/>
          <w14:ligatures w14:val="standard"/>
        </w:rPr>
      </w:pPr>
      <w:r w:rsidRPr="00205EC6">
        <w:rPr>
          <w:rFonts w:eastAsia="Verdana"/>
          <w:lang w:val="en-SG"/>
          <w14:ligatures w14:val="standard"/>
        </w:rPr>
        <w:t>source: Utility used to post tweet</w:t>
      </w:r>
    </w:p>
    <w:p w14:paraId="3FAE53D0"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user_id</w:t>
      </w:r>
      <w:proofErr w:type="spellEnd"/>
      <w:r w:rsidRPr="00205EC6">
        <w:rPr>
          <w:rFonts w:eastAsia="Verdana"/>
          <w:lang w:val="en-SG"/>
          <w14:ligatures w14:val="standard"/>
        </w:rPr>
        <w:t>: User ID of tweet creator</w:t>
      </w:r>
    </w:p>
    <w:p w14:paraId="1DD21AF2"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user_name</w:t>
      </w:r>
      <w:proofErr w:type="spellEnd"/>
      <w:r w:rsidRPr="00205EC6">
        <w:rPr>
          <w:rFonts w:eastAsia="Verdana"/>
          <w:lang w:val="en-SG"/>
          <w14:ligatures w14:val="standard"/>
        </w:rPr>
        <w:t>: Username of tweet creator</w:t>
      </w:r>
    </w:p>
    <w:p w14:paraId="20607B3A"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user_screen_name</w:t>
      </w:r>
      <w:proofErr w:type="spellEnd"/>
      <w:r w:rsidRPr="00205EC6">
        <w:rPr>
          <w:rFonts w:eastAsia="Verdana"/>
          <w:lang w:val="en-SG"/>
          <w14:ligatures w14:val="standard"/>
        </w:rPr>
        <w:t>: Screen name of tweet creator</w:t>
      </w:r>
    </w:p>
    <w:p w14:paraId="30641439"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user_description</w:t>
      </w:r>
      <w:proofErr w:type="spellEnd"/>
      <w:r w:rsidRPr="00205EC6">
        <w:rPr>
          <w:rFonts w:eastAsia="Verdana"/>
          <w:lang w:val="en-SG"/>
          <w14:ligatures w14:val="standard"/>
        </w:rPr>
        <w:t>: Description of self by tweet creator</w:t>
      </w:r>
    </w:p>
    <w:p w14:paraId="0A68925F"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user_join_date</w:t>
      </w:r>
      <w:proofErr w:type="spellEnd"/>
      <w:r w:rsidRPr="00205EC6">
        <w:rPr>
          <w:rFonts w:eastAsia="Verdana"/>
          <w:lang w:val="en-SG"/>
          <w14:ligatures w14:val="standard"/>
        </w:rPr>
        <w:t>: Join date of tweet creator</w:t>
      </w:r>
    </w:p>
    <w:p w14:paraId="68C3FACF"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user_followers_count</w:t>
      </w:r>
      <w:proofErr w:type="spellEnd"/>
      <w:r w:rsidRPr="00205EC6">
        <w:rPr>
          <w:rFonts w:eastAsia="Verdana"/>
          <w:lang w:val="en-SG"/>
          <w14:ligatures w14:val="standard"/>
        </w:rPr>
        <w:t>: Followers count on tweet creator</w:t>
      </w:r>
    </w:p>
    <w:p w14:paraId="4179CF29"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user_location</w:t>
      </w:r>
      <w:proofErr w:type="spellEnd"/>
      <w:r w:rsidRPr="00205EC6">
        <w:rPr>
          <w:rFonts w:eastAsia="Verdana"/>
          <w:lang w:val="en-SG"/>
          <w14:ligatures w14:val="standard"/>
        </w:rPr>
        <w:t>: Location given on tweet creator's profile</w:t>
      </w:r>
    </w:p>
    <w:p w14:paraId="790D2A50"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lat</w:t>
      </w:r>
      <w:proofErr w:type="spellEnd"/>
      <w:r w:rsidRPr="00205EC6">
        <w:rPr>
          <w:rFonts w:eastAsia="Verdana"/>
          <w:lang w:val="en-SG"/>
          <w14:ligatures w14:val="standard"/>
        </w:rPr>
        <w:t xml:space="preserve">: Latitude parsed from </w:t>
      </w:r>
      <w:proofErr w:type="spellStart"/>
      <w:r w:rsidRPr="00205EC6">
        <w:rPr>
          <w:rFonts w:eastAsia="Verdana"/>
          <w:lang w:val="en-SG"/>
          <w14:ligatures w14:val="standard"/>
        </w:rPr>
        <w:t>user_location</w:t>
      </w:r>
      <w:proofErr w:type="spellEnd"/>
    </w:p>
    <w:p w14:paraId="091D37C7" w14:textId="77777777" w:rsidR="00205EC6" w:rsidRPr="00205EC6" w:rsidRDefault="00205EC6" w:rsidP="00205EC6">
      <w:pPr>
        <w:pStyle w:val="Abstract"/>
        <w:numPr>
          <w:ilvl w:val="0"/>
          <w:numId w:val="38"/>
        </w:numPr>
        <w:rPr>
          <w:rFonts w:eastAsia="Verdana"/>
          <w:lang w:val="en-SG"/>
          <w14:ligatures w14:val="standard"/>
        </w:rPr>
      </w:pPr>
      <w:r w:rsidRPr="00205EC6">
        <w:rPr>
          <w:rFonts w:eastAsia="Verdana"/>
          <w:lang w:val="en-SG"/>
          <w14:ligatures w14:val="standard"/>
        </w:rPr>
        <w:t xml:space="preserve">long: Longitude parsed from </w:t>
      </w:r>
      <w:proofErr w:type="spellStart"/>
      <w:r w:rsidRPr="00205EC6">
        <w:rPr>
          <w:rFonts w:eastAsia="Verdana"/>
          <w:lang w:val="en-SG"/>
          <w14:ligatures w14:val="standard"/>
        </w:rPr>
        <w:t>user_location</w:t>
      </w:r>
      <w:proofErr w:type="spellEnd"/>
    </w:p>
    <w:p w14:paraId="40F17262" w14:textId="77777777" w:rsidR="00205EC6" w:rsidRPr="00205EC6" w:rsidRDefault="00205EC6" w:rsidP="00205EC6">
      <w:pPr>
        <w:pStyle w:val="Abstract"/>
        <w:numPr>
          <w:ilvl w:val="0"/>
          <w:numId w:val="38"/>
        </w:numPr>
        <w:rPr>
          <w:rFonts w:eastAsia="Verdana"/>
          <w:lang w:val="en-SG"/>
          <w14:ligatures w14:val="standard"/>
        </w:rPr>
      </w:pPr>
      <w:r w:rsidRPr="00205EC6">
        <w:rPr>
          <w:rFonts w:eastAsia="Verdana"/>
          <w:lang w:val="en-SG"/>
          <w14:ligatures w14:val="standard"/>
        </w:rPr>
        <w:t xml:space="preserve">city: City parsed from </w:t>
      </w:r>
      <w:proofErr w:type="spellStart"/>
      <w:r w:rsidRPr="00205EC6">
        <w:rPr>
          <w:rFonts w:eastAsia="Verdana"/>
          <w:lang w:val="en-SG"/>
          <w14:ligatures w14:val="standard"/>
        </w:rPr>
        <w:t>user_location</w:t>
      </w:r>
      <w:proofErr w:type="spellEnd"/>
    </w:p>
    <w:p w14:paraId="09BDF013" w14:textId="77777777" w:rsidR="00205EC6" w:rsidRPr="00205EC6" w:rsidRDefault="00205EC6" w:rsidP="00205EC6">
      <w:pPr>
        <w:pStyle w:val="Abstract"/>
        <w:numPr>
          <w:ilvl w:val="0"/>
          <w:numId w:val="38"/>
        </w:numPr>
        <w:rPr>
          <w:rFonts w:eastAsia="Verdana"/>
          <w:lang w:val="en-SG"/>
          <w14:ligatures w14:val="standard"/>
        </w:rPr>
      </w:pPr>
      <w:r w:rsidRPr="00205EC6">
        <w:rPr>
          <w:rFonts w:eastAsia="Verdana"/>
          <w:lang w:val="en-SG"/>
          <w14:ligatures w14:val="standard"/>
        </w:rPr>
        <w:t xml:space="preserve">country: Country parsed from </w:t>
      </w:r>
      <w:proofErr w:type="spellStart"/>
      <w:r w:rsidRPr="00205EC6">
        <w:rPr>
          <w:rFonts w:eastAsia="Verdana"/>
          <w:lang w:val="en-SG"/>
          <w14:ligatures w14:val="standard"/>
        </w:rPr>
        <w:t>user_location</w:t>
      </w:r>
      <w:proofErr w:type="spellEnd"/>
    </w:p>
    <w:p w14:paraId="56AFAD8B" w14:textId="77777777" w:rsidR="00205EC6" w:rsidRPr="00205EC6" w:rsidRDefault="00205EC6" w:rsidP="00205EC6">
      <w:pPr>
        <w:pStyle w:val="Abstract"/>
        <w:numPr>
          <w:ilvl w:val="0"/>
          <w:numId w:val="38"/>
        </w:numPr>
        <w:rPr>
          <w:rFonts w:eastAsia="Verdana"/>
          <w:lang w:val="en-SG"/>
          <w14:ligatures w14:val="standard"/>
        </w:rPr>
      </w:pPr>
      <w:r w:rsidRPr="00205EC6">
        <w:rPr>
          <w:rFonts w:eastAsia="Verdana"/>
          <w:lang w:val="en-SG"/>
          <w14:ligatures w14:val="standard"/>
        </w:rPr>
        <w:t xml:space="preserve">state: State parsed from </w:t>
      </w:r>
      <w:proofErr w:type="spellStart"/>
      <w:r w:rsidRPr="00205EC6">
        <w:rPr>
          <w:rFonts w:eastAsia="Verdana"/>
          <w:lang w:val="en-SG"/>
          <w14:ligatures w14:val="standard"/>
        </w:rPr>
        <w:t>user_location</w:t>
      </w:r>
      <w:proofErr w:type="spellEnd"/>
    </w:p>
    <w:p w14:paraId="2CA18085" w14:textId="77777777"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state_code</w:t>
      </w:r>
      <w:proofErr w:type="spellEnd"/>
      <w:r w:rsidRPr="00205EC6">
        <w:rPr>
          <w:rFonts w:eastAsia="Verdana"/>
          <w:lang w:val="en-SG"/>
          <w14:ligatures w14:val="standard"/>
        </w:rPr>
        <w:t xml:space="preserve">: State code parsed from </w:t>
      </w:r>
      <w:proofErr w:type="spellStart"/>
      <w:r w:rsidRPr="00205EC6">
        <w:rPr>
          <w:rFonts w:eastAsia="Verdana"/>
          <w:lang w:val="en-SG"/>
          <w14:ligatures w14:val="standard"/>
        </w:rPr>
        <w:t>user_location</w:t>
      </w:r>
      <w:proofErr w:type="spellEnd"/>
    </w:p>
    <w:p w14:paraId="4ACC2BAF" w14:textId="2976317F" w:rsidR="00205EC6" w:rsidRPr="00205EC6" w:rsidRDefault="00205EC6" w:rsidP="00205EC6">
      <w:pPr>
        <w:pStyle w:val="Abstract"/>
        <w:numPr>
          <w:ilvl w:val="0"/>
          <w:numId w:val="38"/>
        </w:numPr>
        <w:rPr>
          <w:rFonts w:eastAsia="Verdana"/>
          <w:lang w:val="en-SG"/>
          <w14:ligatures w14:val="standard"/>
        </w:rPr>
      </w:pPr>
      <w:proofErr w:type="spellStart"/>
      <w:r w:rsidRPr="00205EC6">
        <w:rPr>
          <w:rFonts w:eastAsia="Verdana"/>
          <w:lang w:val="en-SG"/>
          <w14:ligatures w14:val="standard"/>
        </w:rPr>
        <w:t>collected_at</w:t>
      </w:r>
      <w:proofErr w:type="spellEnd"/>
      <w:r w:rsidRPr="00205EC6">
        <w:rPr>
          <w:rFonts w:eastAsia="Verdana"/>
          <w:lang w:val="en-SG"/>
          <w14:ligatures w14:val="standard"/>
        </w:rPr>
        <w:t>: Date and time tweet data was mined from twitter</w:t>
      </w:r>
    </w:p>
    <w:p w14:paraId="78AEB1DF" w14:textId="77777777" w:rsidR="00D05D1F" w:rsidRDefault="00D05D1F" w:rsidP="0054377A">
      <w:pPr>
        <w:pStyle w:val="Abstract"/>
        <w:rPr>
          <w:rFonts w:eastAsia="Verdana"/>
          <w14:ligatures w14:val="standard"/>
        </w:rPr>
      </w:pPr>
    </w:p>
    <w:p w14:paraId="29B86647" w14:textId="77777777" w:rsidR="00B4052C" w:rsidRDefault="00B4052C" w:rsidP="00B4052C">
      <w:pPr>
        <w:pStyle w:val="PermissionBlock"/>
        <w:framePr w:w="4680" w:h="1441" w:hRule="exact" w:hSpace="187" w:wrap="around" w:vAnchor="page" w:hAnchor="page" w:x="1089" w:y="12601" w:anchorLock="1"/>
      </w:pPr>
      <w:r>
        <w:t xml:space="preserve">Permission to make digital or hard copies of part or </w:t>
      </w:r>
      <w:proofErr w:type="gramStart"/>
      <w:r>
        <w:t>all of</w:t>
      </w:r>
      <w:proofErr w:type="gramEnd"/>
      <w:r>
        <w:t xml:space="preserve">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22386918" w14:textId="199ABE99" w:rsidR="00B4052C" w:rsidRPr="00586A35" w:rsidRDefault="00B4052C" w:rsidP="00B4052C">
      <w:pPr>
        <w:pStyle w:val="VersoLRH"/>
        <w:framePr w:w="4680" w:h="1441" w:hRule="exact" w:hSpace="187" w:wrap="around" w:vAnchor="page" w:hAnchor="page" w:x="1089" w:y="12601" w:anchorLock="1"/>
        <w:rPr>
          <w:i/>
        </w:rPr>
      </w:pPr>
    </w:p>
    <w:p w14:paraId="36621979" w14:textId="09F0AFB8" w:rsidR="00B4052C" w:rsidRPr="004636DF" w:rsidRDefault="00B4052C" w:rsidP="00B52069">
      <w:pPr>
        <w:pStyle w:val="PermissionBlock"/>
        <w:framePr w:w="4680" w:h="1441" w:hRule="exact" w:hSpace="187" w:wrap="around" w:vAnchor="page" w:hAnchor="page" w:x="1089" w:y="12601" w:anchorLock="1"/>
        <w:rPr>
          <w:iCs/>
          <w14:ligatures w14:val="standard"/>
        </w:rPr>
      </w:pPr>
      <w:r>
        <w:t>© 20</w:t>
      </w:r>
      <w:r w:rsidR="00B52069">
        <w:t>22</w:t>
      </w:r>
      <w:r>
        <w:t xml:space="preserve"> Copyright held by the owner/author(s). </w:t>
      </w:r>
    </w:p>
    <w:p w14:paraId="582E7BA0" w14:textId="7DC35152" w:rsidR="00586A35" w:rsidRPr="00586A35" w:rsidRDefault="00586A35" w:rsidP="00B52069">
      <w:pPr>
        <w:pStyle w:val="Abstract"/>
        <w:rPr>
          <w:sz w:val="14"/>
          <w:szCs w:val="14"/>
          <w14:ligatures w14:val="standard"/>
        </w:rPr>
      </w:pP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D2251" w14:textId="77777777" w:rsidR="00C51B95" w:rsidRDefault="00C51B95">
      <w:r>
        <w:separator/>
      </w:r>
    </w:p>
  </w:endnote>
  <w:endnote w:type="continuationSeparator" w:id="0">
    <w:p w14:paraId="25E94B79" w14:textId="77777777" w:rsidR="00C51B95" w:rsidRDefault="00C51B95">
      <w:r>
        <w:continuationSeparator/>
      </w:r>
    </w:p>
  </w:endnote>
  <w:endnote w:type="continuationNotice" w:id="1">
    <w:p w14:paraId="027BE9D5" w14:textId="77777777" w:rsidR="00C51B95" w:rsidRDefault="00C51B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62BE8" w14:textId="77777777" w:rsidR="00586A35" w:rsidRPr="00586A35" w:rsidRDefault="00586A35" w:rsidP="00586A35">
    <w:pPr>
      <w:pStyle w:val="Footer"/>
      <w:rPr>
        <w:rStyle w:val="PageNumber"/>
        <w:rFonts w:ascii="Linux Biolinum" w:hAnsi="Linux Biolinum" w:cs="Linux Biolinum"/>
      </w:rPr>
    </w:pPr>
  </w:p>
  <w:p w14:paraId="2DBF68BB"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40973"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38E7A" w14:textId="77777777" w:rsidR="00C51B95" w:rsidRDefault="00C51B95">
      <w:r>
        <w:separator/>
      </w:r>
    </w:p>
  </w:footnote>
  <w:footnote w:type="continuationSeparator" w:id="0">
    <w:p w14:paraId="2055FD4C" w14:textId="77777777" w:rsidR="00C51B95" w:rsidRDefault="00C51B95">
      <w:r>
        <w:continuationSeparator/>
      </w:r>
    </w:p>
  </w:footnote>
  <w:footnote w:type="continuationNotice" w:id="1">
    <w:p w14:paraId="28E039A8" w14:textId="77777777" w:rsidR="00C51B95" w:rsidRDefault="00C51B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6B041CF6" w14:textId="77777777" w:rsidTr="00586A35">
      <w:tc>
        <w:tcPr>
          <w:tcW w:w="2500" w:type="pct"/>
          <w:vAlign w:val="center"/>
        </w:tcPr>
        <w:p w14:paraId="45438105" w14:textId="74E54923"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14:paraId="49B97681" w14:textId="1B33B948" w:rsidR="00586A35" w:rsidRPr="00586A35" w:rsidRDefault="00586A35" w:rsidP="00586A35">
          <w:pPr>
            <w:pStyle w:val="Header"/>
            <w:tabs>
              <w:tab w:val="clear" w:pos="4320"/>
              <w:tab w:val="clear" w:pos="8640"/>
            </w:tabs>
            <w:jc w:val="right"/>
            <w:rPr>
              <w:rFonts w:ascii="Linux Biolinum" w:hAnsi="Linux Biolinum" w:cs="Linux Biolinum"/>
            </w:rPr>
          </w:pPr>
        </w:p>
      </w:tc>
    </w:tr>
  </w:tbl>
  <w:p w14:paraId="17D7EB00"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4BA681D"/>
    <w:multiLevelType w:val="hybridMultilevel"/>
    <w:tmpl w:val="2CDC41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1E4B521C"/>
    <w:multiLevelType w:val="hybridMultilevel"/>
    <w:tmpl w:val="A0BCE5A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B7174F"/>
    <w:multiLevelType w:val="hybridMultilevel"/>
    <w:tmpl w:val="DA1ACC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93017E9"/>
    <w:multiLevelType w:val="hybridMultilevel"/>
    <w:tmpl w:val="978C5F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1"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4B34B0"/>
    <w:multiLevelType w:val="hybridMultilevel"/>
    <w:tmpl w:val="0B74E0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1" w15:restartNumberingAfterBreak="0">
    <w:nsid w:val="68DA3541"/>
    <w:multiLevelType w:val="multilevel"/>
    <w:tmpl w:val="5EBE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BB7AC5"/>
    <w:multiLevelType w:val="hybridMultilevel"/>
    <w:tmpl w:val="6BC49A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675305357">
    <w:abstractNumId w:val="34"/>
  </w:num>
  <w:num w:numId="2" w16cid:durableId="820273912">
    <w:abstractNumId w:val="17"/>
  </w:num>
  <w:num w:numId="3" w16cid:durableId="1144006386">
    <w:abstractNumId w:val="10"/>
  </w:num>
  <w:num w:numId="4" w16cid:durableId="96408640">
    <w:abstractNumId w:val="33"/>
  </w:num>
  <w:num w:numId="5" w16cid:durableId="950628851">
    <w:abstractNumId w:val="24"/>
  </w:num>
  <w:num w:numId="6" w16cid:durableId="285696729">
    <w:abstractNumId w:val="18"/>
  </w:num>
  <w:num w:numId="7" w16cid:durableId="1446653106">
    <w:abstractNumId w:val="30"/>
  </w:num>
  <w:num w:numId="8" w16cid:durableId="362100915">
    <w:abstractNumId w:val="26"/>
  </w:num>
  <w:num w:numId="9" w16cid:durableId="390887520">
    <w:abstractNumId w:val="29"/>
  </w:num>
  <w:num w:numId="10" w16cid:durableId="968242379">
    <w:abstractNumId w:val="9"/>
  </w:num>
  <w:num w:numId="11" w16cid:durableId="468980705">
    <w:abstractNumId w:val="7"/>
  </w:num>
  <w:num w:numId="12" w16cid:durableId="1620915731">
    <w:abstractNumId w:val="6"/>
  </w:num>
  <w:num w:numId="13" w16cid:durableId="1750687742">
    <w:abstractNumId w:val="5"/>
  </w:num>
  <w:num w:numId="14" w16cid:durableId="703601437">
    <w:abstractNumId w:val="4"/>
  </w:num>
  <w:num w:numId="15" w16cid:durableId="2040736103">
    <w:abstractNumId w:val="8"/>
  </w:num>
  <w:num w:numId="16" w16cid:durableId="1853761192">
    <w:abstractNumId w:val="3"/>
  </w:num>
  <w:num w:numId="17" w16cid:durableId="928001936">
    <w:abstractNumId w:val="2"/>
  </w:num>
  <w:num w:numId="18" w16cid:durableId="324937157">
    <w:abstractNumId w:val="1"/>
  </w:num>
  <w:num w:numId="19" w16cid:durableId="2066638293">
    <w:abstractNumId w:val="0"/>
  </w:num>
  <w:num w:numId="20" w16cid:durableId="431972663">
    <w:abstractNumId w:val="25"/>
  </w:num>
  <w:num w:numId="21" w16cid:durableId="1371223954">
    <w:abstractNumId w:val="28"/>
  </w:num>
  <w:num w:numId="22" w16cid:durableId="1448700723">
    <w:abstractNumId w:val="35"/>
  </w:num>
  <w:num w:numId="23" w16cid:durableId="1845168604">
    <w:abstractNumId w:val="15"/>
  </w:num>
  <w:num w:numId="24" w16cid:durableId="1177961950">
    <w:abstractNumId w:val="32"/>
  </w:num>
  <w:num w:numId="25" w16cid:durableId="1353915664">
    <w:abstractNumId w:val="27"/>
  </w:num>
  <w:num w:numId="26" w16cid:durableId="1894921547">
    <w:abstractNumId w:val="20"/>
  </w:num>
  <w:num w:numId="27" w16cid:durableId="209755178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10669301">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965152">
    <w:abstractNumId w:val="21"/>
  </w:num>
  <w:num w:numId="30" w16cid:durableId="454445685">
    <w:abstractNumId w:val="14"/>
  </w:num>
  <w:num w:numId="31" w16cid:durableId="1271469766">
    <w:abstractNumId w:val="13"/>
  </w:num>
  <w:num w:numId="32" w16cid:durableId="74405347">
    <w:abstractNumId w:val="22"/>
  </w:num>
  <w:num w:numId="33" w16cid:durableId="679045428">
    <w:abstractNumId w:val="19"/>
  </w:num>
  <w:num w:numId="34" w16cid:durableId="1983150572">
    <w:abstractNumId w:val="11"/>
  </w:num>
  <w:num w:numId="35" w16cid:durableId="488328607">
    <w:abstractNumId w:val="36"/>
  </w:num>
  <w:num w:numId="36" w16cid:durableId="1313636174">
    <w:abstractNumId w:val="12"/>
  </w:num>
  <w:num w:numId="37" w16cid:durableId="409082768">
    <w:abstractNumId w:val="16"/>
  </w:num>
  <w:num w:numId="38" w16cid:durableId="366415447">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SG"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05EC6"/>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3A8D"/>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4377A"/>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A580E"/>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13CD"/>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577EE"/>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52069"/>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1B95"/>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05D1F"/>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DEB782E"/>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363A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01871576">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81387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36918605">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56595400">
      <w:bodyDiv w:val="1"/>
      <w:marLeft w:val="0"/>
      <w:marRight w:val="0"/>
      <w:marTop w:val="0"/>
      <w:marBottom w:val="0"/>
      <w:divBdr>
        <w:top w:val="none" w:sz="0" w:space="0" w:color="auto"/>
        <w:left w:val="none" w:sz="0" w:space="0" w:color="auto"/>
        <w:bottom w:val="none" w:sz="0" w:space="0" w:color="auto"/>
        <w:right w:val="none" w:sz="0" w:space="0" w:color="auto"/>
      </w:divBdr>
    </w:div>
    <w:div w:id="1282877180">
      <w:bodyDiv w:val="1"/>
      <w:marLeft w:val="0"/>
      <w:marRight w:val="0"/>
      <w:marTop w:val="0"/>
      <w:marBottom w:val="0"/>
      <w:divBdr>
        <w:top w:val="none" w:sz="0" w:space="0" w:color="auto"/>
        <w:left w:val="none" w:sz="0" w:space="0" w:color="auto"/>
        <w:bottom w:val="none" w:sz="0" w:space="0" w:color="auto"/>
        <w:right w:val="none" w:sz="0" w:space="0" w:color="auto"/>
      </w:divBdr>
    </w:div>
    <w:div w:id="139103226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2038665">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45197339">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11007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186/s13174-018-0089-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org/10.1186/s40537-022-00633-z"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kaggle.com/datasets/manchunhui/us-election-2020-tweets"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oi.org/10.1016/j.procs.2020.03.2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54</TotalTime>
  <Pages>3</Pages>
  <Words>1310</Words>
  <Characters>7468</Characters>
  <Application>Microsoft Office Word</Application>
  <DocSecurity>0</DocSecurity>
  <Lines>62</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8761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Lu Xinyi</cp:lastModifiedBy>
  <cp:revision>7</cp:revision>
  <cp:lastPrinted>2018-05-22T11:24:00Z</cp:lastPrinted>
  <dcterms:created xsi:type="dcterms:W3CDTF">2019-10-29T19:38:00Z</dcterms:created>
  <dcterms:modified xsi:type="dcterms:W3CDTF">2022-10-06T14:46:00Z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